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6C" w:rsidRDefault="0050586C" w:rsidP="001D5A46">
      <w:pPr>
        <w:pStyle w:val="Title"/>
        <w:spacing w:beforeLines="40" w:before="96" w:afterLines="40" w:after="96"/>
        <w:jc w:val="center"/>
      </w:pPr>
      <w:r>
        <w:t>Quang Nguyen</w:t>
      </w:r>
    </w:p>
    <w:p w:rsidR="003A5841" w:rsidRDefault="0050586C" w:rsidP="001D5A46">
      <w:pPr>
        <w:pStyle w:val="Title"/>
        <w:spacing w:beforeLines="40" w:before="96" w:afterLines="40" w:after="96"/>
        <w:jc w:val="center"/>
      </w:pPr>
      <w:r>
        <w:t>CPE 409</w:t>
      </w:r>
      <w:r w:rsidR="003A5841">
        <w:t xml:space="preserve"> Lab </w:t>
      </w:r>
    </w:p>
    <w:p w:rsidR="003A5841" w:rsidRDefault="003A5841" w:rsidP="001D5A46">
      <w:pPr>
        <w:pStyle w:val="Heading1"/>
        <w:spacing w:beforeLines="40" w:before="96" w:afterLines="40" w:after="96" w:line="240" w:lineRule="auto"/>
      </w:pPr>
      <w:r>
        <w:t>Goals</w:t>
      </w:r>
    </w:p>
    <w:p w:rsidR="00E71CD9" w:rsidRPr="00E71CD9" w:rsidRDefault="00E71CD9" w:rsidP="001D5A46">
      <w:pPr>
        <w:pStyle w:val="ListParagraph"/>
        <w:numPr>
          <w:ilvl w:val="0"/>
          <w:numId w:val="2"/>
        </w:numPr>
        <w:spacing w:beforeLines="40" w:before="96" w:afterLines="40" w:after="96" w:line="240" w:lineRule="auto"/>
      </w:pPr>
      <w:r>
        <w:t>To learn to how interface with LCD display using C code</w:t>
      </w:r>
    </w:p>
    <w:p w:rsidR="003A5841" w:rsidRDefault="003A5841" w:rsidP="001D5A46">
      <w:pPr>
        <w:pStyle w:val="Heading1"/>
        <w:spacing w:beforeLines="40" w:before="96" w:afterLines="40" w:after="96" w:line="240" w:lineRule="auto"/>
      </w:pPr>
      <w:r>
        <w:t>Equipment used</w:t>
      </w:r>
    </w:p>
    <w:p w:rsidR="00E71CD9" w:rsidRDefault="00E71CD9" w:rsidP="001D5A46">
      <w:pPr>
        <w:pStyle w:val="Heading2"/>
        <w:spacing w:beforeLines="40" w:before="96" w:afterLines="40" w:after="96" w:line="240" w:lineRule="auto"/>
        <w:ind w:firstLine="360"/>
      </w:pPr>
      <w:r>
        <w:t>Hardware</w:t>
      </w:r>
    </w:p>
    <w:p w:rsidR="00E71CD9" w:rsidRPr="00D23FD3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 w:rsidRPr="00D23FD3">
        <w:t>Microchip Explorer 16 board</w:t>
      </w:r>
    </w:p>
    <w:p w:rsidR="00E71CD9" w:rsidRPr="00D23FD3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 w:rsidRPr="00D23FD3">
        <w:t>PIC kit 3</w:t>
      </w:r>
    </w:p>
    <w:p w:rsidR="00E71CD9" w:rsidRDefault="00E71CD9" w:rsidP="001D5A46">
      <w:pPr>
        <w:pStyle w:val="Heading2"/>
        <w:spacing w:beforeLines="40" w:before="96" w:afterLines="40" w:after="96" w:line="240" w:lineRule="auto"/>
        <w:ind w:firstLine="360"/>
      </w:pPr>
      <w:r>
        <w:t>Software</w:t>
      </w:r>
    </w:p>
    <w:p w:rsidR="00E71CD9" w:rsidRPr="00E71CD9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MPLAB X IDE 2.00</w:t>
      </w:r>
    </w:p>
    <w:p w:rsidR="003A5841" w:rsidRDefault="003A5841" w:rsidP="001D5A46">
      <w:pPr>
        <w:pStyle w:val="Heading1"/>
        <w:spacing w:beforeLines="40" w:before="96" w:afterLines="40" w:after="96" w:line="240" w:lineRule="auto"/>
      </w:pPr>
      <w:r>
        <w:t xml:space="preserve">Design Specifications </w:t>
      </w:r>
    </w:p>
    <w:p w:rsidR="00E71CD9" w:rsidRDefault="00E71CD9" w:rsidP="001D5A46">
      <w:pPr>
        <w:pStyle w:val="Heading3"/>
        <w:spacing w:beforeLines="40" w:before="96" w:afterLines="40" w:after="96" w:line="240" w:lineRule="auto"/>
      </w:pPr>
      <w:r>
        <w:t>Design 1</w:t>
      </w:r>
    </w:p>
    <w:p w:rsidR="00E71CD9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Must use the onboard LCD to display a message</w:t>
      </w:r>
    </w:p>
    <w:p w:rsidR="00E71CD9" w:rsidRDefault="00E71CD9" w:rsidP="001D5A46">
      <w:pPr>
        <w:pStyle w:val="ListParagraph"/>
        <w:numPr>
          <w:ilvl w:val="1"/>
          <w:numId w:val="3"/>
        </w:numPr>
        <w:spacing w:beforeLines="40" w:before="96" w:afterLines="40" w:after="96" w:line="240" w:lineRule="auto"/>
      </w:pPr>
      <w:r>
        <w:t>Must display “Embedded Systems” on the first line and “Are Great” on the second line</w:t>
      </w:r>
    </w:p>
    <w:p w:rsidR="00E71CD9" w:rsidRDefault="00E71CD9" w:rsidP="001D5A46">
      <w:pPr>
        <w:pStyle w:val="Heading3"/>
        <w:spacing w:beforeLines="40" w:before="96" w:afterLines="40" w:after="96" w:line="240" w:lineRule="auto"/>
      </w:pPr>
      <w:r>
        <w:t>Design 2</w:t>
      </w:r>
    </w:p>
    <w:p w:rsidR="00E71CD9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The program must starts with the text of design 1</w:t>
      </w:r>
    </w:p>
    <w:p w:rsidR="00E71CD9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On first press of S3</w:t>
      </w:r>
    </w:p>
    <w:p w:rsidR="00E71CD9" w:rsidRDefault="00E71CD9" w:rsidP="001D5A46">
      <w:pPr>
        <w:pStyle w:val="ListParagraph"/>
        <w:numPr>
          <w:ilvl w:val="1"/>
          <w:numId w:val="3"/>
        </w:numPr>
        <w:spacing w:beforeLines="40" w:before="96" w:afterLines="40" w:after="96" w:line="240" w:lineRule="auto"/>
      </w:pPr>
      <w:r>
        <w:t>The display must be cleared</w:t>
      </w:r>
    </w:p>
    <w:p w:rsidR="00E71CD9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 xml:space="preserve">Presses of S3 after the first press must result in the program printing a new character on the LCD display. </w:t>
      </w:r>
    </w:p>
    <w:p w:rsidR="00E71CD9" w:rsidRDefault="00E71CD9" w:rsidP="001D5A46">
      <w:pPr>
        <w:pStyle w:val="ListParagraph"/>
        <w:numPr>
          <w:ilvl w:val="1"/>
          <w:numId w:val="3"/>
        </w:numPr>
        <w:spacing w:beforeLines="40" w:before="96" w:afterLines="40" w:after="96" w:line="240" w:lineRule="auto"/>
      </w:pPr>
      <w:r>
        <w:t>The program must reprint the text of design 1</w:t>
      </w:r>
    </w:p>
    <w:p w:rsidR="00E71CD9" w:rsidRDefault="00E71CD9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Presses of s6 will causes the display to lose one character.</w:t>
      </w:r>
    </w:p>
    <w:p w:rsidR="00E71CD9" w:rsidRPr="00E71CD9" w:rsidRDefault="00E71CD9" w:rsidP="001D5A46">
      <w:pPr>
        <w:pStyle w:val="ListParagraph"/>
        <w:numPr>
          <w:ilvl w:val="1"/>
          <w:numId w:val="3"/>
        </w:numPr>
        <w:spacing w:beforeLines="40" w:before="96" w:afterLines="40" w:after="96" w:line="240" w:lineRule="auto"/>
      </w:pPr>
      <w:r>
        <w:t>The program will continues to erase a character on the press of S6 until the display is completely cleared.</w:t>
      </w:r>
    </w:p>
    <w:p w:rsidR="003A5841" w:rsidRDefault="003A5841" w:rsidP="001D5A46">
      <w:pPr>
        <w:pStyle w:val="Heading1"/>
        <w:spacing w:beforeLines="40" w:before="96" w:afterLines="40" w:after="96" w:line="240" w:lineRule="auto"/>
      </w:pPr>
      <w:r>
        <w:t>Design</w:t>
      </w:r>
    </w:p>
    <w:p w:rsidR="00991EB6" w:rsidRPr="00991EB6" w:rsidRDefault="00991EB6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Refer to Figure 1 and 2 for the flow diagram of the program</w:t>
      </w:r>
    </w:p>
    <w:p w:rsidR="005806B7" w:rsidRDefault="005806B7" w:rsidP="001D5A46">
      <w:pPr>
        <w:spacing w:beforeLines="40" w:before="96" w:afterLines="40" w:after="96" w:line="240" w:lineRule="auto"/>
        <w:jc w:val="center"/>
      </w:pPr>
      <w:r>
        <w:rPr>
          <w:noProof/>
        </w:rPr>
        <w:drawing>
          <wp:inline distT="0" distB="0" distL="0" distR="0" wp14:anchorId="60E3D83F" wp14:editId="3491349C">
            <wp:extent cx="3013544" cy="24376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957" cy="244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6" w:rsidRDefault="00991EB6" w:rsidP="001D5A46">
      <w:pPr>
        <w:spacing w:beforeLines="40" w:before="96" w:afterLines="40" w:after="96" w:line="240" w:lineRule="auto"/>
        <w:jc w:val="center"/>
      </w:pPr>
      <w:r>
        <w:t>Figure 1: Flow diagram of the Initialize Code</w:t>
      </w:r>
    </w:p>
    <w:p w:rsidR="005806B7" w:rsidRDefault="005806B7" w:rsidP="001D5A46">
      <w:pPr>
        <w:spacing w:beforeLines="40" w:before="96" w:afterLines="40" w:after="96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F38FD4" wp14:editId="4DC84205">
            <wp:extent cx="3869316" cy="46038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00" cy="46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B6" w:rsidRPr="005806B7" w:rsidRDefault="00991EB6" w:rsidP="001D5A46">
      <w:pPr>
        <w:spacing w:beforeLines="40" w:before="96" w:afterLines="40" w:after="96" w:line="240" w:lineRule="auto"/>
        <w:jc w:val="center"/>
      </w:pPr>
      <w:r>
        <w:t>Figure 2: Flow diagram of the main loop</w:t>
      </w:r>
    </w:p>
    <w:p w:rsidR="003A5841" w:rsidRDefault="003A5841" w:rsidP="001D5A46">
      <w:pPr>
        <w:pStyle w:val="Heading1"/>
        <w:spacing w:beforeLines="40" w:before="96" w:afterLines="40" w:after="96" w:line="240" w:lineRule="auto"/>
      </w:pPr>
      <w:r>
        <w:t>Verification</w:t>
      </w:r>
    </w:p>
    <w:p w:rsidR="00991EB6" w:rsidRDefault="00991EB6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Upon giving power to the board, the LCD display was verified to display “Embedded Systems Are Great”</w:t>
      </w:r>
    </w:p>
    <w:p w:rsidR="00991EB6" w:rsidRDefault="00991EB6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S3 was then pressed</w:t>
      </w:r>
    </w:p>
    <w:p w:rsidR="00991EB6" w:rsidRDefault="00991EB6" w:rsidP="001D5A46">
      <w:pPr>
        <w:pStyle w:val="ListParagraph"/>
        <w:numPr>
          <w:ilvl w:val="1"/>
          <w:numId w:val="3"/>
        </w:numPr>
        <w:spacing w:beforeLines="40" w:before="96" w:afterLines="40" w:after="96" w:line="240" w:lineRule="auto"/>
      </w:pPr>
      <w:r>
        <w:t>It was verified that the LCD display does indeed clear it self</w:t>
      </w:r>
    </w:p>
    <w:p w:rsidR="00991EB6" w:rsidRDefault="00991EB6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S3 was then pressed until all the characters are printed on the display</w:t>
      </w:r>
    </w:p>
    <w:p w:rsidR="00991EB6" w:rsidRPr="00991EB6" w:rsidRDefault="00991EB6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S6 was then pressed until all the characters are cleared away</w:t>
      </w:r>
    </w:p>
    <w:p w:rsidR="003A5841" w:rsidRDefault="003A5841" w:rsidP="001D5A46">
      <w:pPr>
        <w:pStyle w:val="Heading1"/>
        <w:spacing w:beforeLines="40" w:before="96" w:afterLines="40" w:after="96" w:line="240" w:lineRule="auto"/>
      </w:pPr>
      <w:r>
        <w:t xml:space="preserve">Conclusions and Limitations </w:t>
      </w:r>
    </w:p>
    <w:p w:rsidR="003A5841" w:rsidRDefault="00991EB6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>No limitations were found</w:t>
      </w:r>
      <w:bookmarkStart w:id="0" w:name="_GoBack"/>
      <w:bookmarkEnd w:id="0"/>
    </w:p>
    <w:p w:rsidR="00991EB6" w:rsidRDefault="00991EB6" w:rsidP="001D5A46">
      <w:pPr>
        <w:pStyle w:val="ListParagraph"/>
        <w:numPr>
          <w:ilvl w:val="0"/>
          <w:numId w:val="3"/>
        </w:numPr>
        <w:spacing w:beforeLines="40" w:before="96" w:afterLines="40" w:after="96" w:line="240" w:lineRule="auto"/>
      </w:pPr>
      <w:r>
        <w:t xml:space="preserve">The program works exactly as expected. </w:t>
      </w:r>
    </w:p>
    <w:p w:rsidR="001D5A46" w:rsidRDefault="001D5A46" w:rsidP="001D5A46">
      <w:pPr>
        <w:spacing w:beforeLines="40" w:before="96" w:afterLines="40" w:after="96" w:line="240" w:lineRule="auto"/>
      </w:pPr>
    </w:p>
    <w:p w:rsidR="001D5A46" w:rsidRDefault="00A719A9" w:rsidP="00A719A9">
      <w:pPr>
        <w:pStyle w:val="Heading1"/>
      </w:pPr>
      <w:r>
        <w:t>Programming Code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                      Library includes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#include &lt;p33FJ256GP710A.h&gt;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lcd.h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"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delay.h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&gt;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string.h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&gt;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                      Constant Declarations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char LcdData1[] = "Embedded Systems";     //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() will result in 17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char LcdData2[] = "Are Great";            //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() will result in 10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lastRenderedPageBreak/>
        <w:t>const</w:t>
      </w:r>
      <w:proofErr w:type="spellEnd"/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char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LcdSpace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[] = " ";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                      Global Variable Declarations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                      Function Prototype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A101F6">
        <w:rPr>
          <w:rFonts w:ascii="Courier New" w:hAnsi="Courier New" w:cs="Courier New"/>
          <w:sz w:val="16"/>
          <w:szCs w:val="16"/>
        </w:rPr>
        <w:t>void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initialize();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                      Main Function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main()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setting up everything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initialize(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0;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LcdFlag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0,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LcdLine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1;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/*************** Main Loop 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(1)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// Next press of RD6 = the printing of one char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if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((_RD6 == 0) &amp;&amp;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LcdFlag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== 1))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// If the character can still be printed on the 1st line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if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&lt;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(LcdData1)-1))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// Print the current character and increment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puts_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&amp;LcdData1[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], 1);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++;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// if the character is on the last (16th) position of the 1st line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if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==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(LcdData1)-1))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// increment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//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puts_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&amp;LcdData1[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], 1);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++;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// Move to line 2 and indicate that we are now in line 2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line_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2(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LcdLine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2;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// If the </w:t>
      </w: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is pointing to LcdData2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else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if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&gt;=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(LcdData1)- 1))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//                if ((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== (</w:t>
      </w:r>
      <w:proofErr w:type="spellStart"/>
      <w:proofErr w:type="gram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LcdData1) - 1 )) &amp;&amp;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LcdLine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== 1))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//        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//                    line_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2(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//    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LcdLine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2;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//        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// If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The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pointer is still pointing at legitimate data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if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&lt;= ((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(LcdData1) +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(LcdData2)) -2))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    // Print the current character and increment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puts_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&amp;LcdData2[(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(LcdData1))], 1);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++;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//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Else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don't do anything. Just sit and wait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Delay_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Us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1000);                                  //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Debouncing</w:t>
      </w:r>
      <w:proofErr w:type="spellEnd"/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// First press of RD6 = clear the screen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if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((_RD6 == 0) &amp;&amp;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LcdFlag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== 0))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home_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clr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home_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it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LcdFlag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1;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Delay_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Us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1000);                                 //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Debouncing</w:t>
      </w:r>
      <w:proofErr w:type="spellEnd"/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// If RD7 was pressed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if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((_RD7 == 0))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if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(LcdData1)) &amp;&amp; (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LcdLine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== 2))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cmd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0x8F);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puts_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LcdSpace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, 1);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cmd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0x8F);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--;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--;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//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LcdLine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1;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cursor_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puts_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LcdSpace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, 1);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cursor_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LcdCounter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--;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Delay_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Us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1000);                                 //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Debouncing</w:t>
      </w:r>
      <w:proofErr w:type="spellEnd"/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   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} // End of the infinite While loop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1;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}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                      Initialize Function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*******************************************************************************/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A101F6">
        <w:rPr>
          <w:rFonts w:ascii="Courier New" w:hAnsi="Courier New" w:cs="Courier New"/>
          <w:sz w:val="16"/>
          <w:szCs w:val="16"/>
        </w:rPr>
        <w:t>void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initialize() {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/**************************************************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*  Setting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up for Clock (PLL, M, N1, N2)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*  for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 32 MHz and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Fcy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16 MHz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*************************************************/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Fosc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Fin(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M/(N1*N2)) = 8 MHz (32/(2*4)) = 32 MHz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PLLFBD = 30; // M = 32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N1 default is 2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N2 default is 4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Fcy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Fosc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/2 by default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 // Setting up RD6 and RD7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_TRISD6 = 1;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_TRISD7 = 1;                                    // Set RD6 &amp; 7 to inputs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Initialize LCD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Init_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lcd_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cmd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0xD);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Making sure that we are starting at line 1, column 0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home_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it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Print the LcdData1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puts_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LcdData1,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(LcdData1)-1);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Move to next line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line_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2(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>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// Print the LCDData2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puts_</w:t>
      </w:r>
      <w:proofErr w:type="gramStart"/>
      <w:r w:rsidRPr="00A101F6">
        <w:rPr>
          <w:rFonts w:ascii="Courier New" w:hAnsi="Courier New" w:cs="Courier New"/>
          <w:sz w:val="16"/>
          <w:szCs w:val="16"/>
        </w:rPr>
        <w:t>lcd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</w:t>
      </w:r>
      <w:proofErr w:type="gramEnd"/>
      <w:r w:rsidRPr="00A101F6">
        <w:rPr>
          <w:rFonts w:ascii="Courier New" w:hAnsi="Courier New" w:cs="Courier New"/>
          <w:sz w:val="16"/>
          <w:szCs w:val="16"/>
        </w:rPr>
        <w:t xml:space="preserve">LcdData2, </w:t>
      </w:r>
      <w:proofErr w:type="spellStart"/>
      <w:r w:rsidRPr="00A101F6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A101F6">
        <w:rPr>
          <w:rFonts w:ascii="Courier New" w:hAnsi="Courier New" w:cs="Courier New"/>
          <w:sz w:val="16"/>
          <w:szCs w:val="16"/>
        </w:rPr>
        <w:t>(LcdData2)-1);</w:t>
      </w:r>
    </w:p>
    <w:p w:rsidR="001D5A46" w:rsidRPr="00A101F6" w:rsidRDefault="001D5A46" w:rsidP="001D5A46">
      <w:pPr>
        <w:pStyle w:val="PlainText"/>
        <w:rPr>
          <w:rFonts w:ascii="Courier New" w:hAnsi="Courier New" w:cs="Courier New"/>
          <w:sz w:val="16"/>
          <w:szCs w:val="16"/>
        </w:rPr>
      </w:pPr>
      <w:r w:rsidRPr="00A101F6">
        <w:rPr>
          <w:rFonts w:ascii="Courier New" w:hAnsi="Courier New" w:cs="Courier New"/>
          <w:sz w:val="16"/>
          <w:szCs w:val="16"/>
        </w:rPr>
        <w:t>}</w:t>
      </w:r>
    </w:p>
    <w:p w:rsidR="001D5A46" w:rsidRPr="003A5841" w:rsidRDefault="001D5A46" w:rsidP="001D5A46">
      <w:pPr>
        <w:spacing w:beforeLines="40" w:before="96" w:afterLines="40" w:after="96" w:line="240" w:lineRule="auto"/>
      </w:pPr>
    </w:p>
    <w:sectPr w:rsidR="001D5A46" w:rsidRPr="003A5841" w:rsidSect="001D5A4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41DF"/>
    <w:multiLevelType w:val="hybridMultilevel"/>
    <w:tmpl w:val="7D1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01516"/>
    <w:multiLevelType w:val="hybridMultilevel"/>
    <w:tmpl w:val="F87AEBD0"/>
    <w:lvl w:ilvl="0" w:tplc="F8FA18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73EBF"/>
    <w:multiLevelType w:val="hybridMultilevel"/>
    <w:tmpl w:val="C06689B4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D9"/>
    <w:rsid w:val="001D5A46"/>
    <w:rsid w:val="003A5841"/>
    <w:rsid w:val="0050586C"/>
    <w:rsid w:val="005806B7"/>
    <w:rsid w:val="007968B0"/>
    <w:rsid w:val="00991EB6"/>
    <w:rsid w:val="00A719A9"/>
    <w:rsid w:val="00E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6EC9A-E4FE-41A1-A80B-AF310E0C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1D5A4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A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Dropbox\School\Spring%202014\EmbeddedSystems\Lab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Labs_Template</Template>
  <TotalTime>45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Microsoft account</cp:lastModifiedBy>
  <cp:revision>3</cp:revision>
  <dcterms:created xsi:type="dcterms:W3CDTF">2014-04-25T03:05:00Z</dcterms:created>
  <dcterms:modified xsi:type="dcterms:W3CDTF">2014-04-25T14:47:00Z</dcterms:modified>
</cp:coreProperties>
</file>