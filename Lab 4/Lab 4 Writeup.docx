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F32DCE">
      <w:pPr>
        <w:pStyle w:val="Title"/>
        <w:spacing w:beforeLines="40" w:before="96" w:afterLines="40" w:after="96"/>
        <w:jc w:val="center"/>
      </w:pPr>
      <w:r>
        <w:t>Quang Nguyen</w:t>
      </w:r>
    </w:p>
    <w:p w:rsidR="003A5841" w:rsidRDefault="0050586C" w:rsidP="00F32DCE">
      <w:pPr>
        <w:pStyle w:val="Title"/>
        <w:spacing w:beforeLines="40" w:before="96" w:afterLines="40" w:after="96"/>
        <w:jc w:val="center"/>
      </w:pPr>
      <w:r>
        <w:t>CPE 409</w:t>
      </w:r>
      <w:r w:rsidR="003A5841">
        <w:t xml:space="preserve"> Lab </w:t>
      </w:r>
    </w:p>
    <w:p w:rsidR="003A5841" w:rsidRDefault="003A5841" w:rsidP="00F32DCE">
      <w:pPr>
        <w:pStyle w:val="Heading1"/>
        <w:spacing w:beforeLines="40" w:before="96" w:afterLines="40" w:after="96" w:line="240" w:lineRule="auto"/>
      </w:pPr>
      <w:r>
        <w:t>Goals</w:t>
      </w:r>
    </w:p>
    <w:p w:rsidR="004B70B8" w:rsidRPr="004B70B8" w:rsidRDefault="004B70B8" w:rsidP="00F32DCE">
      <w:pPr>
        <w:spacing w:beforeLines="40" w:before="96" w:afterLines="40" w:after="96" w:line="240" w:lineRule="auto"/>
      </w:pPr>
      <w:r>
        <w:tab/>
        <w:t>To learn how to use interrupts in C programming language</w:t>
      </w:r>
    </w:p>
    <w:p w:rsidR="003A5841" w:rsidRDefault="003A5841" w:rsidP="00F32DCE">
      <w:pPr>
        <w:pStyle w:val="Heading1"/>
        <w:spacing w:beforeLines="40" w:before="96" w:afterLines="40" w:after="96" w:line="240" w:lineRule="auto"/>
      </w:pPr>
      <w:r>
        <w:t>Equipment used</w:t>
      </w:r>
    </w:p>
    <w:p w:rsidR="004B70B8" w:rsidRDefault="004B70B8" w:rsidP="00F32DCE">
      <w:pPr>
        <w:pStyle w:val="Heading2"/>
        <w:spacing w:beforeLines="40" w:before="96" w:afterLines="40" w:after="96" w:line="240" w:lineRule="auto"/>
        <w:ind w:firstLine="360"/>
      </w:pPr>
      <w:r>
        <w:t>Hardware</w:t>
      </w:r>
    </w:p>
    <w:p w:rsidR="004B70B8" w:rsidRPr="00D23FD3" w:rsidRDefault="004B70B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 w:rsidRPr="00D23FD3">
        <w:t>Microchip Explorer 16 board</w:t>
      </w:r>
    </w:p>
    <w:p w:rsidR="004B70B8" w:rsidRPr="00D23FD3" w:rsidRDefault="004B70B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 w:rsidRPr="00D23FD3">
        <w:t>PIC kit 3</w:t>
      </w:r>
    </w:p>
    <w:p w:rsidR="004B70B8" w:rsidRDefault="004B70B8" w:rsidP="00F32DCE">
      <w:pPr>
        <w:pStyle w:val="Heading2"/>
        <w:spacing w:beforeLines="40" w:before="96" w:afterLines="40" w:after="96" w:line="240" w:lineRule="auto"/>
        <w:ind w:firstLine="360"/>
      </w:pPr>
      <w:r>
        <w:t>Software</w:t>
      </w:r>
    </w:p>
    <w:p w:rsidR="004B70B8" w:rsidRPr="004B70B8" w:rsidRDefault="004B70B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MPLAB X IDE 2.00</w:t>
      </w:r>
    </w:p>
    <w:p w:rsidR="004B70B8" w:rsidRDefault="003A5841" w:rsidP="00F32DCE">
      <w:pPr>
        <w:pStyle w:val="Heading1"/>
        <w:spacing w:beforeLines="40" w:before="96" w:afterLines="40" w:after="96" w:line="240" w:lineRule="auto"/>
      </w:pPr>
      <w:r>
        <w:t>Design Specifications</w:t>
      </w:r>
    </w:p>
    <w:p w:rsidR="004B70B8" w:rsidRDefault="004B70B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Must act as a real time clock</w:t>
      </w:r>
    </w:p>
    <w:p w:rsidR="004B70B8" w:rsidRDefault="004B70B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Must write an ISR for timer 1</w:t>
      </w:r>
    </w:p>
    <w:p w:rsidR="003A5841" w:rsidRDefault="004B70B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Timer 1 must be connected to the external 32.678 kHz watch crystal</w:t>
      </w:r>
      <w:r w:rsidR="003A5841">
        <w:t xml:space="preserve"> </w:t>
      </w:r>
    </w:p>
    <w:p w:rsidR="004B70B8" w:rsidRDefault="004B70B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 xml:space="preserve">Must store </w:t>
      </w:r>
      <w:r w:rsidR="00D22372">
        <w:t xml:space="preserve">the value of </w:t>
      </w:r>
      <w:r>
        <w:t xml:space="preserve">seconds, minutes and </w:t>
      </w:r>
      <w:r w:rsidR="00D22372">
        <w:t>hours.</w:t>
      </w:r>
    </w:p>
    <w:p w:rsidR="00D22372" w:rsidRDefault="00D22372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Must display the minutes on the onboard LEDs</w:t>
      </w:r>
    </w:p>
    <w:p w:rsidR="00D22372" w:rsidRDefault="00D22372" w:rsidP="00F32DCE">
      <w:pPr>
        <w:pStyle w:val="ListParagraph"/>
        <w:numPr>
          <w:ilvl w:val="2"/>
          <w:numId w:val="2"/>
        </w:numPr>
        <w:spacing w:beforeLines="40" w:before="96" w:afterLines="40" w:after="96" w:line="240" w:lineRule="auto"/>
      </w:pPr>
      <w:r>
        <w:t>The output for the minutes will blink at the same frequency as seconds.</w:t>
      </w:r>
    </w:p>
    <w:p w:rsidR="00D22372" w:rsidRDefault="004B70B8" w:rsidP="00F32DCE">
      <w:pPr>
        <w:pStyle w:val="ListParagraph"/>
        <w:numPr>
          <w:ilvl w:val="2"/>
          <w:numId w:val="2"/>
        </w:numPr>
        <w:spacing w:beforeLines="40" w:before="96" w:afterLines="40" w:after="96" w:line="240" w:lineRule="auto"/>
      </w:pPr>
      <w:r>
        <w:t>Displayed values must be in BCD</w:t>
      </w:r>
    </w:p>
    <w:p w:rsidR="00D22372" w:rsidRDefault="00D22372" w:rsidP="00F32DCE">
      <w:pPr>
        <w:pStyle w:val="ListParagraph"/>
        <w:numPr>
          <w:ilvl w:val="2"/>
          <w:numId w:val="2"/>
        </w:numPr>
        <w:spacing w:beforeLines="40" w:before="96" w:afterLines="40" w:after="96" w:line="240" w:lineRule="auto"/>
      </w:pPr>
      <w:r>
        <w:t xml:space="preserve">Seconds and </w:t>
      </w:r>
      <w:r w:rsidR="00F32DCE">
        <w:t>minutes</w:t>
      </w:r>
      <w:r>
        <w:t xml:space="preserve"> must roll over after 59</w:t>
      </w:r>
    </w:p>
    <w:p w:rsidR="00D22372" w:rsidRDefault="00D22372" w:rsidP="00F32DCE">
      <w:pPr>
        <w:pStyle w:val="ListParagraph"/>
        <w:numPr>
          <w:ilvl w:val="2"/>
          <w:numId w:val="2"/>
        </w:numPr>
        <w:spacing w:beforeLines="40" w:before="96" w:afterLines="40" w:after="96" w:line="240" w:lineRule="auto"/>
      </w:pPr>
      <w:r>
        <w:t>Hours must roll over after 12</w:t>
      </w:r>
    </w:p>
    <w:p w:rsidR="004B70B8" w:rsidRDefault="004B70B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Optional:</w:t>
      </w:r>
    </w:p>
    <w:p w:rsidR="004B70B8" w:rsidRDefault="004B70B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A press of switch S3 will shows the seconds</w:t>
      </w:r>
    </w:p>
    <w:p w:rsidR="004B70B8" w:rsidRDefault="004B70B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A press of switch s6 will shows the hours</w:t>
      </w:r>
    </w:p>
    <w:p w:rsidR="003A5841" w:rsidRDefault="003A5841" w:rsidP="00F32DCE">
      <w:pPr>
        <w:pStyle w:val="Heading1"/>
        <w:spacing w:beforeLines="40" w:before="96" w:afterLines="40" w:after="96" w:line="240" w:lineRule="auto"/>
      </w:pPr>
      <w:r>
        <w:t>Design</w:t>
      </w:r>
    </w:p>
    <w:p w:rsidR="00D22372" w:rsidRDefault="001C548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Refer to figure 1 and 2 for flow diagram of the design.</w:t>
      </w:r>
    </w:p>
    <w:p w:rsidR="001C5488" w:rsidRDefault="001C5488" w:rsidP="00F32DCE">
      <w:pPr>
        <w:spacing w:beforeLines="40" w:before="96" w:afterLines="40" w:after="96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DA1B91F" wp14:editId="463A64A1">
            <wp:extent cx="3641204" cy="417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63" cy="41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F32DCE">
      <w:pPr>
        <w:spacing w:beforeLines="40" w:before="96" w:afterLines="40" w:after="96" w:line="240" w:lineRule="auto"/>
        <w:jc w:val="center"/>
      </w:pPr>
      <w:r>
        <w:t>Figure 1: Flow diagram of Timer 1 ISR</w:t>
      </w:r>
    </w:p>
    <w:p w:rsidR="001C5488" w:rsidRDefault="001C5488" w:rsidP="00F32DCE">
      <w:pPr>
        <w:spacing w:beforeLines="40" w:before="96" w:afterLines="40" w:after="96" w:line="240" w:lineRule="auto"/>
        <w:jc w:val="center"/>
      </w:pPr>
      <w:r>
        <w:rPr>
          <w:noProof/>
        </w:rPr>
        <w:drawing>
          <wp:inline distT="0" distB="0" distL="0" distR="0" wp14:anchorId="7372E41B" wp14:editId="01A6D3AD">
            <wp:extent cx="3108960" cy="21634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18" cy="2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F32DCE">
      <w:pPr>
        <w:spacing w:beforeLines="40" w:before="96" w:afterLines="40" w:after="96" w:line="240" w:lineRule="auto"/>
        <w:jc w:val="center"/>
      </w:pPr>
      <w:r>
        <w:t>Figure 2: Flow diagram of the main loop</w:t>
      </w:r>
    </w:p>
    <w:p w:rsidR="001C5488" w:rsidRPr="00D22372" w:rsidRDefault="001C548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Refer to the end of the report for the code of the design</w:t>
      </w:r>
    </w:p>
    <w:p w:rsidR="003A5841" w:rsidRDefault="003A5841" w:rsidP="00F32DCE">
      <w:pPr>
        <w:pStyle w:val="Heading1"/>
        <w:spacing w:beforeLines="40" w:before="96" w:afterLines="40" w:after="96" w:line="240" w:lineRule="auto"/>
      </w:pPr>
      <w:r>
        <w:t>Verification</w:t>
      </w:r>
    </w:p>
    <w:p w:rsidR="001C5488" w:rsidRDefault="001C5488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 xml:space="preserve">The program was allowed to run for 5 minutes. </w:t>
      </w:r>
    </w:p>
    <w:p w:rsidR="005A4A63" w:rsidRDefault="001C5488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During this time, the minutes display was observed to b</w:t>
      </w:r>
      <w:r w:rsidR="005A4A63">
        <w:t>link with a frequency of 1 Hz.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Also during this time, the BCD value of minutes was observed to working as expected.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Using a phone’s stopwatch function, a minute of the RTC was measure to be approximately equal to one minute of the stopwatch</w:t>
      </w:r>
    </w:p>
    <w:p w:rsidR="005A4A63" w:rsidRDefault="005A4A63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S3 was then pressed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It was observed that the value of seconds does change everyone 1 second.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It was observed that the BCD value of seconds was represented correctly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lastRenderedPageBreak/>
        <w:t>The display of seconds observed to roll over after 59 seconds.</w:t>
      </w:r>
    </w:p>
    <w:p w:rsidR="005A4A63" w:rsidRDefault="005A4A63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Minutes was allow to reach 59</w:t>
      </w:r>
    </w:p>
    <w:p w:rsid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It was observed that the display of minutes does indeed roll over after 59 minutes</w:t>
      </w:r>
    </w:p>
    <w:p w:rsidR="005A4A63" w:rsidRDefault="005A4A63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S6 was then pressed after 4 hours has elapsed</w:t>
      </w:r>
    </w:p>
    <w:p w:rsidR="005A4A63" w:rsidRPr="005A4A63" w:rsidRDefault="005A4A63" w:rsidP="00F32DCE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It was observed that the BCD value of hours does indeed represent 5.</w:t>
      </w:r>
    </w:p>
    <w:p w:rsidR="003A5841" w:rsidRDefault="003A5841" w:rsidP="00F32DCE">
      <w:pPr>
        <w:pStyle w:val="Heading1"/>
        <w:spacing w:beforeLines="40" w:before="96" w:afterLines="40" w:after="96" w:line="240" w:lineRule="auto"/>
      </w:pPr>
      <w:r>
        <w:t xml:space="preserve">Conclusions and Limitations </w:t>
      </w:r>
    </w:p>
    <w:p w:rsidR="003A5841" w:rsidRDefault="005A4A63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No limitations were found</w:t>
      </w:r>
    </w:p>
    <w:p w:rsidR="005A4A63" w:rsidRDefault="005A4A63" w:rsidP="00F32DCE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 xml:space="preserve">The program works perfectly as expected. </w:t>
      </w:r>
    </w:p>
    <w:p w:rsidR="00483A43" w:rsidRDefault="00483A43" w:rsidP="00F32DCE">
      <w:pPr>
        <w:spacing w:beforeLines="40" w:before="96" w:afterLines="40" w:after="96" w:line="240" w:lineRule="auto"/>
      </w:pPr>
    </w:p>
    <w:p w:rsidR="00483A43" w:rsidRDefault="00F32DCE" w:rsidP="00F32DCE">
      <w:pPr>
        <w:pStyle w:val="Heading1"/>
      </w:pPr>
      <w:r>
        <w:t>Programming Code</w:t>
      </w:r>
      <w:bookmarkStart w:id="0" w:name="_GoBack"/>
      <w:bookmarkEnd w:id="0"/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Project:            Lab 4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Name:               Quang Nguyen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Date:               2/7/2014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Function:           Use the board as a Real Time Clock (RTC).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program will keep track of seconds, minutes and hours.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external 32.768KHz watch crystal will be use for timer 1.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lower 8 bits of PORT A will be used as indicators.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Operation: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[Normal]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8 LEDs of PORTA will tell the minutes in BCD. The lower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nibble will indicate the 1's place and the upper nibble will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indicate the 10's place.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8 LEDs of PORTA will turn on and off at a 1 second interval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to indicate that 1 second has past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[Extra Credit]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Press S3 (RD6) to show Seconds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Press S6 (RD7) to show Hours.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Pins used: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[Normal]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The lower 8 bits of PORTA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[Extra Credit]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RD6 and RD7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*TIMER 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To get an interrupt every 1 seconds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External clock = 32.768 KHz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1/32.768 KHz = 30.517 us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with prescaler at 8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30.517 us * 8 = 0.244136 ms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   1/0.244136 = 4096 clock pulses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Peripherals used: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lastRenderedPageBreak/>
        <w:t xml:space="preserve"> *                      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Comments: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 Configuration Bits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#include &lt;xc.h&gt;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// FOSCSEL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FNOSC = PRIPLL           // Oscillator Mode (Primary Oscillator (XT, HS, EC) w/ PLL)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IESO = ON                // Two-speed Oscillator Start-Up Enable (Start up with FRC, then switch)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// FOSC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POSCMD = XT              // Primary Oscillator Source (XT Oscillator Mode)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OSCIOFNC = OFF           // OSC2 Pin Function (OSC2 pin has clock out function)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FCKSM = CSDCMD           // Clock Switching and Monitor (Both Clock Switching and Fail-Safe Clock Monitor are disabled)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// FWDT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#pragma config FWDTEN = OFF             // Watchdog Timer Enable (Watchdog timer enabled/disabled by user software)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Library includes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#include &lt;p33FJ256GP710A.h&gt;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Constant Declarations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#define TIME_SECONDS 59                                         // These contants dictate how many counts till roll over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#define TIME_MINUTES 59                                         // Changing these number can help debugging go much quicker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Global Variable Declarations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unsigned char volatile Hours = 12, Minutes = 58, Seconds = 30;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lastRenderedPageBreak/>
        <w:t>unsigned char volatile PortAToggleFlag = 1;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Function Prototype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void initialize();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Function name : BinaryToBCD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Returns :       Binary coded decimal value of the input (2 digits)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Parameters :    Value between (0-99) to be encoded into BCD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Purpose :       Convert a character into a BCD encoded character.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The input must be in the range 0 to 99.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The result is byte where the high and low nibbles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contain the tens and ones of the input.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unsigned char BinaryToBcd(unsigned char input);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Main Function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int main() {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setting up everything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initialize();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/*************** Main Loop 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while (1) {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if (_RD6 == 0)                                  // If S3 button is pressed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{                                               // Need to display Seconds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PORTA = BinaryToBcd(Seconds);               // PORTA = BCD value of Seconds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PortAToggleFlag = 1;                        // Toggle Flag to ON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else if (_RD7 == 0)                             // If S6 button is pressed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{                                               // Need to display HOurs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PORTA = BinaryToBcd(Hours);                 // PORTA = BCD value of Hours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PortAToggleFlag = 1;                        // Toggle Flag to ON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} // End of the infinite While loop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return 1;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Initialize Function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void initialize() {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*  Setting up for Clock (PLL, M, N1, N2)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*  for 32 MHz and Fcy = 16 MHz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Fosc = Fin(M/(N1*N2)) = 8 MHz (32/(2*4)) = 32 MHz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PLLFBD = 30; // M = 32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N1 default is 2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N2 default is 4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Fcy = Fosc/2 by default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Setting up PORT A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AD1PCFGH = 0xFF;                                // Turn off ADC for Module 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TRISA = 0x00;                                   // Port A to output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PORTA = 0x00;                                      // Keep PORTA off to begin with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Setting up RD6 and RD7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_TRISD6 = 1;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_TRISD7 = 1;                                    // Set RD6 &amp; 7 to inputs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Setting up Timer 1 module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/****************************************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  External clock = 32.768 KHz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  1/32.768 KHz = 30.517 us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  with prescaler at 8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  30.517 us * 8 = 0.244136 ms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  1/0.244136 = 4096 clock pulses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__builtin_write_OSCCONL(2);                     // Macro to use secondary oscillator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T1CONbits.TCS = 1;                              // External clock from T1CK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T1CONbits.TSYNC = 0;                            // Do not synchronize external clock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T1CONbits.TCKPS = 1;                            // Set prescaler to 8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// Set initial value for PR1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PR1 = 4095;                                     // T1 interrupt at 4096 clock pulse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                                      // 4096 -1 = 4095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TMR1 = 0;                                       // Clear TMR1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T1CONbits.TON = 1;                              // Turn on Timer 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_T1IE = 1;                                      // Turn on TMR1 interrupt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                                      // The default priority is 4 so lets not worry about it for now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Interrupt Service Routine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lastRenderedPageBreak/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void __attribute__ ((interrupt, no_auto_psv)) _T1Interrupt (void)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{      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// Turn off flag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IFS0bits.T1IF = 0;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TMR1 = 0;                                       // Clear TMR1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// Check if Seconds is equal to 59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if (Seconds &gt;= TIME_SECONDS)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{  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// if so, check if minutes is equal to 59 also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if (Minutes &gt;= TIME_MINUTES)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{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  // if so, increment Hours, Minutes = 0, and Seconds = 0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++Hours;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Minutes = 0;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Seconds = 0;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}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  // if not, increment Minutes, and Seconds = 0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else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{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++Minutes;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Seconds = 0;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}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}  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// If not, Increment seconds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else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++Seconds;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if ((_RD6 == 1) &amp;&amp; (_RD7 == 1))                 // Both buttons are not pressed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{                                               // Display Minutes with 1 s interval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// Decide whether to turn on PORTA or not based on PortAToggleFlag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// 1 = PORTA is on right now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// 0 = PORTA is off right now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if (PortAToggleFlag == 1)                     //PORTA is currently ON, lets turn it OFF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{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PORTA = 0;                                // Turn OFF PORTa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PortAToggleFlag = 0;                      // Toggle the flag to OFF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}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else                                          // PORTA is currently OFF, lets set it to Minutes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{                                             //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PORTA = BinaryToBcd(Minutes);             // Set PORTA to the BCD value of minutes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    PortAToggleFlag = 1;                      // Toggle the flag to ON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  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                      Other Functions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lastRenderedPageBreak/>
        <w:t xml:space="preserve">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/*************************************************************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Function name : BinaryToBCD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Returns :       Binary coded decimal value of the input (2 digits)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Parameters :    Value between (0-99) to be encoded into BCD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Purpose :       Convert a character into a BCD encoded character.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The input must be in the range 0 to 99.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The result is byte where the high and low nibbles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                   contain the tens and ones of the input.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**************************************************************/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unsigned char BinaryToBcd(unsigned char input)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{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char high = 0;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while (input &gt;= 10)                 // Count tens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{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high++;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    input -= 10;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}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 xml:space="preserve">    return  (high &lt;&lt; 4) | input;        // Add ones and return answer</w:t>
      </w:r>
    </w:p>
    <w:p w:rsidR="00483A43" w:rsidRPr="00E6100B" w:rsidRDefault="00483A43" w:rsidP="00F32DCE">
      <w:pPr>
        <w:pStyle w:val="PlainText"/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E6100B">
        <w:rPr>
          <w:rFonts w:ascii="Courier New" w:hAnsi="Courier New" w:cs="Courier New"/>
          <w:sz w:val="16"/>
          <w:szCs w:val="16"/>
        </w:rPr>
        <w:t>}</w:t>
      </w:r>
    </w:p>
    <w:p w:rsidR="00483A43" w:rsidRPr="003A5841" w:rsidRDefault="00483A43" w:rsidP="00F32DCE">
      <w:pPr>
        <w:spacing w:beforeLines="40" w:before="96" w:afterLines="40" w:after="96" w:line="240" w:lineRule="auto"/>
      </w:pPr>
    </w:p>
    <w:sectPr w:rsidR="00483A43" w:rsidRPr="003A5841" w:rsidSect="00483A43">
      <w:headerReference w:type="default" r:id="rId9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5B" w:rsidRDefault="0038505B" w:rsidP="00D22372">
      <w:pPr>
        <w:spacing w:after="0" w:line="240" w:lineRule="auto"/>
      </w:pPr>
      <w:r>
        <w:separator/>
      </w:r>
    </w:p>
  </w:endnote>
  <w:endnote w:type="continuationSeparator" w:id="0">
    <w:p w:rsidR="0038505B" w:rsidRDefault="0038505B" w:rsidP="00D2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5B" w:rsidRDefault="0038505B" w:rsidP="00D22372">
      <w:pPr>
        <w:spacing w:after="0" w:line="240" w:lineRule="auto"/>
      </w:pPr>
      <w:r>
        <w:separator/>
      </w:r>
    </w:p>
  </w:footnote>
  <w:footnote w:type="continuationSeparator" w:id="0">
    <w:p w:rsidR="0038505B" w:rsidRDefault="0038505B" w:rsidP="00D2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6183703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22372" w:rsidRDefault="00D2237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DCE" w:rsidRPr="00F32DC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D22372" w:rsidRDefault="00D223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B2"/>
    <w:rsid w:val="000434B2"/>
    <w:rsid w:val="000D2BFE"/>
    <w:rsid w:val="001C5488"/>
    <w:rsid w:val="0038505B"/>
    <w:rsid w:val="003A5841"/>
    <w:rsid w:val="003B18EB"/>
    <w:rsid w:val="004571B2"/>
    <w:rsid w:val="00483A43"/>
    <w:rsid w:val="004B70B8"/>
    <w:rsid w:val="0050586C"/>
    <w:rsid w:val="005A4A63"/>
    <w:rsid w:val="007968B0"/>
    <w:rsid w:val="0085365F"/>
    <w:rsid w:val="00D22372"/>
    <w:rsid w:val="00D40A03"/>
    <w:rsid w:val="00F3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D3DDB-D481-4CD0-AD7E-1BBFD9D0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7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2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72"/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unhideWhenUsed/>
    <w:rsid w:val="00483A4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A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%204\Labs_4%20Writeu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Labs_4 Writeup</Template>
  <TotalTime>10</TotalTime>
  <Pages>8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3</cp:revision>
  <dcterms:created xsi:type="dcterms:W3CDTF">2014-04-25T01:31:00Z</dcterms:created>
  <dcterms:modified xsi:type="dcterms:W3CDTF">2014-04-25T14:45:00Z</dcterms:modified>
</cp:coreProperties>
</file>