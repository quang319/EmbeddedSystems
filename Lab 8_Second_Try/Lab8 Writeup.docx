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5508A3">
      <w:pPr>
        <w:pStyle w:val="Title"/>
        <w:spacing w:beforeLines="40" w:before="96" w:afterLines="40" w:after="96"/>
        <w:jc w:val="center"/>
      </w:pPr>
      <w:r>
        <w:t>Quang Nguyen</w:t>
      </w:r>
    </w:p>
    <w:p w:rsidR="003A5841" w:rsidRDefault="0050586C" w:rsidP="005508A3">
      <w:pPr>
        <w:pStyle w:val="Title"/>
        <w:spacing w:beforeLines="40" w:before="96" w:afterLines="40" w:after="96"/>
        <w:jc w:val="center"/>
      </w:pPr>
      <w:r>
        <w:t>CPE 409</w:t>
      </w:r>
      <w:r w:rsidR="003A5841">
        <w:t xml:space="preserve"> Lab </w:t>
      </w:r>
      <w:r w:rsidR="005508A3">
        <w:t>8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>Goals</w:t>
      </w:r>
    </w:p>
    <w:p w:rsidR="002C0782" w:rsidRDefault="002C0782" w:rsidP="005508A3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To write code to improve the existing LCD library</w:t>
      </w:r>
    </w:p>
    <w:p w:rsidR="002C0782" w:rsidRDefault="002C0782" w:rsidP="005508A3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To learn how to improve embedded systems’ code by eliminating delay loop</w:t>
      </w:r>
    </w:p>
    <w:p w:rsidR="002C0782" w:rsidRPr="002C0782" w:rsidRDefault="002C0782" w:rsidP="005508A3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Read timing diagram and a write software in accordance to timing requirements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>Equipment used</w:t>
      </w:r>
    </w:p>
    <w:p w:rsidR="002C0782" w:rsidRDefault="002C0782" w:rsidP="005508A3">
      <w:pPr>
        <w:pStyle w:val="Heading2"/>
        <w:spacing w:beforeLines="40" w:before="96" w:afterLines="40" w:after="96" w:line="240" w:lineRule="auto"/>
        <w:ind w:firstLine="360"/>
      </w:pPr>
      <w:r>
        <w:t>Hardware</w:t>
      </w:r>
    </w:p>
    <w:p w:rsidR="002C0782" w:rsidRPr="00D23FD3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 w:rsidRPr="00D23FD3">
        <w:t>Microchip Explorer 16 board</w:t>
      </w:r>
    </w:p>
    <w:p w:rsidR="002C0782" w:rsidRPr="00D23FD3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 w:rsidRPr="00D23FD3">
        <w:t>PIC kit 3</w:t>
      </w:r>
    </w:p>
    <w:p w:rsidR="002C0782" w:rsidRDefault="002C0782" w:rsidP="005508A3">
      <w:pPr>
        <w:pStyle w:val="Heading2"/>
        <w:spacing w:beforeLines="40" w:before="96" w:afterLines="40" w:after="96" w:line="240" w:lineRule="auto"/>
        <w:ind w:firstLine="360"/>
      </w:pPr>
      <w:r>
        <w:t>Software</w:t>
      </w:r>
    </w:p>
    <w:p w:rsidR="002C0782" w:rsidRPr="002C0782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MPLAB X IDE 2.00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 xml:space="preserve">Design Specifications </w:t>
      </w:r>
    </w:p>
    <w:p w:rsidR="002C0782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 xml:space="preserve">Must eliminate delay loop in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) and </w:t>
      </w:r>
      <w:proofErr w:type="spellStart"/>
      <w:r>
        <w:t>lcd_data</w:t>
      </w:r>
      <w:proofErr w:type="spellEnd"/>
      <w:r>
        <w:t>().</w:t>
      </w:r>
    </w:p>
    <w:p w:rsidR="002C0782" w:rsidRPr="002C0782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Must write code that will meet timing requirements for LCD driver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>Design</w:t>
      </w:r>
    </w:p>
    <w:p w:rsidR="002C0782" w:rsidRDefault="00071BE4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proofErr w:type="spellStart"/>
      <w:r>
        <w:t>c</w:t>
      </w:r>
      <w:r w:rsidR="002C0782">
        <w:t>heckBusy</w:t>
      </w:r>
      <w:proofErr w:type="spellEnd"/>
      <w:r w:rsidR="002C0782">
        <w:t xml:space="preserve">() function was used to replace the delay loops used by </w:t>
      </w:r>
      <w:proofErr w:type="spellStart"/>
      <w:r w:rsidR="002C0782">
        <w:t>lcd_cmd</w:t>
      </w:r>
      <w:proofErr w:type="spellEnd"/>
      <w:r w:rsidR="002C0782">
        <w:t xml:space="preserve">() and </w:t>
      </w:r>
      <w:proofErr w:type="spellStart"/>
      <w:r w:rsidR="002C0782">
        <w:t>lcd_data</w:t>
      </w:r>
      <w:proofErr w:type="spellEnd"/>
      <w:r w:rsidR="002C0782">
        <w:t>()</w:t>
      </w:r>
    </w:p>
    <w:p w:rsidR="002C0782" w:rsidRPr="002C0782" w:rsidRDefault="002C0782" w:rsidP="005508A3">
      <w:pPr>
        <w:pStyle w:val="ListParagraph"/>
        <w:numPr>
          <w:ilvl w:val="1"/>
          <w:numId w:val="2"/>
        </w:numPr>
        <w:spacing w:beforeLines="40" w:before="96" w:afterLines="40" w:after="96" w:line="240" w:lineRule="auto"/>
      </w:pPr>
      <w:r>
        <w:t>Refer to fig</w:t>
      </w:r>
      <w:r w:rsidR="00071BE4">
        <w:t xml:space="preserve">ure 1 for the flow diagram of </w:t>
      </w:r>
      <w:proofErr w:type="spellStart"/>
      <w:proofErr w:type="gramStart"/>
      <w:r w:rsidR="00071BE4">
        <w:t>ch</w:t>
      </w:r>
      <w:r>
        <w:t>eckBusy</w:t>
      </w:r>
      <w:proofErr w:type="spellEnd"/>
      <w:r>
        <w:t>(</w:t>
      </w:r>
      <w:proofErr w:type="gramEnd"/>
      <w:r>
        <w:t>).</w:t>
      </w:r>
    </w:p>
    <w:p w:rsidR="002C0782" w:rsidRDefault="002C0782" w:rsidP="005508A3">
      <w:pPr>
        <w:spacing w:beforeLines="40" w:before="96" w:afterLines="40" w:after="96" w:line="240" w:lineRule="auto"/>
        <w:jc w:val="center"/>
      </w:pPr>
      <w:r>
        <w:rPr>
          <w:noProof/>
        </w:rPr>
        <w:drawing>
          <wp:inline distT="0" distB="0" distL="0" distR="0" wp14:anchorId="16E44A53" wp14:editId="49F652F8">
            <wp:extent cx="1105231" cy="44527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129" cy="45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82" w:rsidRPr="002C0782" w:rsidRDefault="002C0782" w:rsidP="005508A3">
      <w:pPr>
        <w:spacing w:beforeLines="40" w:before="96" w:afterLines="40" w:after="96" w:line="240" w:lineRule="auto"/>
        <w:jc w:val="center"/>
      </w:pPr>
      <w:r>
        <w:t>Figure 1: Flow diagram</w:t>
      </w:r>
      <w:r w:rsidR="00071BE4">
        <w:t xml:space="preserve"> of </w:t>
      </w:r>
      <w:proofErr w:type="spellStart"/>
      <w:proofErr w:type="gramStart"/>
      <w:r w:rsidR="00071BE4">
        <w:t>c</w:t>
      </w:r>
      <w:r>
        <w:t>heckBusy</w:t>
      </w:r>
      <w:proofErr w:type="spellEnd"/>
      <w:r>
        <w:t>()</w:t>
      </w:r>
      <w:proofErr w:type="gramEnd"/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lastRenderedPageBreak/>
        <w:t>Verification</w:t>
      </w:r>
    </w:p>
    <w:p w:rsidR="002C0782" w:rsidRPr="002C0782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The program of lab 7 was verified to function correctly using the improved library.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>Questions</w:t>
      </w:r>
    </w:p>
    <w:p w:rsidR="002C0782" w:rsidRDefault="002C0782" w:rsidP="005508A3">
      <w:pPr>
        <w:spacing w:beforeLines="40" w:before="96" w:afterLines="40" w:after="96" w:line="240" w:lineRule="auto"/>
        <w:rPr>
          <w:b/>
        </w:rPr>
      </w:pPr>
      <w:r>
        <w:rPr>
          <w:b/>
        </w:rPr>
        <w:t xml:space="preserve">Why is it much better to call </w:t>
      </w:r>
      <w:proofErr w:type="spellStart"/>
      <w:r>
        <w:rPr>
          <w:b/>
        </w:rPr>
        <w:t>checkbusy</w:t>
      </w:r>
      <w:proofErr w:type="spellEnd"/>
      <w:r>
        <w:rPr>
          <w:b/>
        </w:rPr>
        <w:t xml:space="preserve"> at the beginning of the </w:t>
      </w:r>
      <w:proofErr w:type="spellStart"/>
      <w:r>
        <w:rPr>
          <w:b/>
        </w:rPr>
        <w:t>lcd_data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lcd_cmd</w:t>
      </w:r>
      <w:proofErr w:type="spellEnd"/>
      <w:r>
        <w:rPr>
          <w:b/>
        </w:rPr>
        <w:t xml:space="preserve"> functions than at the end of the function (that is enter a loop after writing that checks for busy and when it is not busy return from the function).</w:t>
      </w:r>
    </w:p>
    <w:p w:rsidR="002C0782" w:rsidRPr="002C0782" w:rsidRDefault="002C0782" w:rsidP="005508A3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 xml:space="preserve">It is </w:t>
      </w:r>
      <w:r w:rsidR="00071BE4">
        <w:t xml:space="preserve">not a good idea to use </w:t>
      </w:r>
      <w:proofErr w:type="spellStart"/>
      <w:proofErr w:type="gramStart"/>
      <w:r w:rsidR="00071BE4">
        <w:t>checkBusy</w:t>
      </w:r>
      <w:proofErr w:type="spellEnd"/>
      <w:r w:rsidR="00071BE4">
        <w:t>(</w:t>
      </w:r>
      <w:proofErr w:type="gramEnd"/>
      <w:r w:rsidR="00071BE4">
        <w:t>)</w:t>
      </w:r>
      <w:r>
        <w:t xml:space="preserve"> </w:t>
      </w:r>
      <w:r w:rsidR="008A5D7B">
        <w:t>at</w:t>
      </w:r>
      <w:r>
        <w:t xml:space="preserve"> the end of the function because doing so would be a waste of processor’s cycle. The program might want to perform another task right after exec</w:t>
      </w:r>
      <w:r w:rsidR="00071BE4">
        <w:t xml:space="preserve">uting </w:t>
      </w:r>
      <w:proofErr w:type="spellStart"/>
      <w:r w:rsidR="00071BE4">
        <w:t>lcd_data</w:t>
      </w:r>
      <w:proofErr w:type="spellEnd"/>
      <w:r w:rsidR="00071BE4">
        <w:t xml:space="preserve"> or </w:t>
      </w:r>
      <w:proofErr w:type="spellStart"/>
      <w:r w:rsidR="00071BE4">
        <w:t>lcd_cmd</w:t>
      </w:r>
      <w:proofErr w:type="spellEnd"/>
      <w:r w:rsidR="00071BE4">
        <w:t xml:space="preserve"> and the LCD might be ready for new data by the next time that processor wants to execute the function again.</w:t>
      </w:r>
    </w:p>
    <w:p w:rsidR="003A5841" w:rsidRDefault="003A5841" w:rsidP="005508A3">
      <w:pPr>
        <w:pStyle w:val="Heading1"/>
        <w:spacing w:beforeLines="40" w:before="96" w:afterLines="40" w:after="96" w:line="240" w:lineRule="auto"/>
      </w:pPr>
      <w:r>
        <w:t xml:space="preserve">Conclusions and Limitations </w:t>
      </w:r>
    </w:p>
    <w:p w:rsidR="008A5D7B" w:rsidRDefault="00071BE4" w:rsidP="008A5D7B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No limitations were found and the program works just as expected.</w:t>
      </w:r>
    </w:p>
    <w:p w:rsidR="008A5D7B" w:rsidRPr="008A5D7B" w:rsidRDefault="008A5D7B" w:rsidP="008A5D7B">
      <w:pPr>
        <w:pStyle w:val="Heading1"/>
      </w:pPr>
      <w:r>
        <w:t>Programming Code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B49A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lcd_cmd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( char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cmd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)          //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subroutiune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lcd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commands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{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9B49AE">
        <w:rPr>
          <w:rFonts w:ascii="Courier New" w:hAnsi="Courier New" w:cs="Courier New"/>
          <w:sz w:val="16"/>
          <w:szCs w:val="16"/>
        </w:rPr>
        <w:t>checkBusy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());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//</w:t>
      </w:r>
      <w:r w:rsidRPr="009B49AE">
        <w:rPr>
          <w:rFonts w:ascii="Courier New" w:hAnsi="Courier New" w:cs="Courier New"/>
          <w:sz w:val="16"/>
          <w:szCs w:val="16"/>
        </w:rPr>
        <w:tab/>
        <w:t>TRISD &amp;= 0xFF00;              // ensure RD0 - RD7 are outputs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  <w:t>DATA &amp;= 0xFF00;               // prepare RD0 - RD7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DATA |=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cmd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;                  // command byte to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lcd</w:t>
      </w:r>
      <w:proofErr w:type="spellEnd"/>
      <w:proofErr w:type="gramEnd"/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  <w:t>RW = 0;                       // ensure RW is 0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RS = 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1;                        // toggle E line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//   </w:t>
      </w:r>
      <w:r w:rsidRPr="009B49AE">
        <w:rPr>
          <w:rFonts w:ascii="Courier New" w:hAnsi="Courier New" w:cs="Courier New"/>
          <w:sz w:val="16"/>
          <w:szCs w:val="16"/>
        </w:rPr>
        <w:tab/>
      </w:r>
      <w:proofErr w:type="gramStart"/>
      <w:r w:rsidRPr="009B49AE">
        <w:rPr>
          <w:rFonts w:ascii="Courier New" w:hAnsi="Courier New" w:cs="Courier New"/>
          <w:sz w:val="16"/>
          <w:szCs w:val="16"/>
        </w:rPr>
        <w:t>Delay(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Delay_5mS_Cnt);         // 5ms delay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}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B49A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lcd_data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( char data )        // subroutine for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lcd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data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{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9B49AE">
        <w:rPr>
          <w:rFonts w:ascii="Courier New" w:hAnsi="Courier New" w:cs="Courier New"/>
          <w:sz w:val="16"/>
          <w:szCs w:val="16"/>
        </w:rPr>
        <w:t>checkBusy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());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//    TRISD &amp;= 0xFF00;              // ensure RD0 - RD7 are outputs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RW = 0;       </w:t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  <w:t xml:space="preserve"> // ensure RW is 0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RS = 1;                       // assert register select to 1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DATA &amp;= 0xFF00;               // prepare RD0 - RD7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DATA |= data;                 // data byte to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lcd</w:t>
      </w:r>
      <w:proofErr w:type="spellEnd"/>
      <w:proofErr w:type="gramEnd"/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1;</w:t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0;                       // toggle E signal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RS = 0;                      // negate register select to 0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//   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Delay_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Us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Delay200uS_count ); // 200uS delay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//   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Delay_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Us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Delay200uS_count ); // 200uS delay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}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B49A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puts_lcd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( unsigned char *data, unsigned char count ) 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{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</w:t>
      </w:r>
      <w:r w:rsidRPr="009B49AE">
        <w:rPr>
          <w:rFonts w:ascii="Courier New" w:hAnsi="Courier New" w:cs="Courier New"/>
          <w:sz w:val="16"/>
          <w:szCs w:val="16"/>
        </w:rPr>
        <w:tab/>
      </w:r>
      <w:proofErr w:type="gramStart"/>
      <w:r w:rsidRPr="009B49AE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( count )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  <w:t>{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proofErr w:type="spellStart"/>
      <w:r w:rsidRPr="009B49AE">
        <w:rPr>
          <w:rFonts w:ascii="Courier New" w:hAnsi="Courier New" w:cs="Courier New"/>
          <w:sz w:val="16"/>
          <w:szCs w:val="16"/>
        </w:rPr>
        <w:t>lcd_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*data++ 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</w:r>
      <w:r w:rsidRPr="009B49AE">
        <w:rPr>
          <w:rFonts w:ascii="Courier New" w:hAnsi="Courier New" w:cs="Courier New"/>
          <w:sz w:val="16"/>
          <w:szCs w:val="16"/>
        </w:rPr>
        <w:tab/>
      </w:r>
      <w:proofErr w:type="gramStart"/>
      <w:r w:rsidRPr="009B49AE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--;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ab/>
        <w:t>}</w:t>
      </w:r>
      <w:r w:rsidRPr="009B49AE">
        <w:rPr>
          <w:rFonts w:ascii="Courier New" w:hAnsi="Courier New" w:cs="Courier New"/>
          <w:sz w:val="16"/>
          <w:szCs w:val="16"/>
        </w:rPr>
        <w:tab/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}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9B49AE">
        <w:rPr>
          <w:rFonts w:ascii="Courier New" w:hAnsi="Courier New" w:cs="Courier New"/>
          <w:sz w:val="16"/>
          <w:szCs w:val="16"/>
        </w:rPr>
        <w:t>char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checkBusy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()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{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char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Result = 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PORTE to inputs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Store the current tri-state first though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TrisETemp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= TRISE;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TRISE = TRISE | 0x00FF;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Set RW and RS to request a read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RW  =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1;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RS = 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//According to the data sheet, we need to wait for 60 ns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//At instruction frequency of 16 MHz, each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instrustion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is 62.25 ns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Set E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to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high to start the read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1;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//According to the data sheet, we need to wait for 190 ns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//At instruction frequency of 16 MHz, each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instrustion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 xml:space="preserve"> is 62.25 ns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190 / 62.25 = 3.05. Therefore we should wait for 4 instructions to be safe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B49AE">
        <w:rPr>
          <w:rFonts w:ascii="Courier New" w:hAnsi="Courier New" w:cs="Courier New"/>
          <w:sz w:val="16"/>
          <w:szCs w:val="16"/>
        </w:rPr>
        <w:t>Nop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(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>);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Read the PORTE bus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According to datasheet, the busy bit is located on the last bit of the data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Result = PORTE &amp; 0x80;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// Pull E low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E = 0;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TRISE = </w:t>
      </w:r>
      <w:proofErr w:type="spellStart"/>
      <w:r w:rsidRPr="009B49AE">
        <w:rPr>
          <w:rFonts w:ascii="Courier New" w:hAnsi="Courier New" w:cs="Courier New"/>
          <w:sz w:val="16"/>
          <w:szCs w:val="16"/>
        </w:rPr>
        <w:t>TrisETemp</w:t>
      </w:r>
      <w:proofErr w:type="spellEnd"/>
      <w:r w:rsidRPr="009B49AE">
        <w:rPr>
          <w:rFonts w:ascii="Courier New" w:hAnsi="Courier New" w:cs="Courier New"/>
          <w:sz w:val="16"/>
          <w:szCs w:val="16"/>
        </w:rPr>
        <w:t>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B49A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B49AE">
        <w:rPr>
          <w:rFonts w:ascii="Courier New" w:hAnsi="Courier New" w:cs="Courier New"/>
          <w:sz w:val="16"/>
          <w:szCs w:val="16"/>
        </w:rPr>
        <w:t xml:space="preserve"> Result;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  <w:r w:rsidRPr="009B49AE">
        <w:rPr>
          <w:rFonts w:ascii="Courier New" w:hAnsi="Courier New" w:cs="Courier New"/>
          <w:sz w:val="16"/>
          <w:szCs w:val="16"/>
        </w:rPr>
        <w:t>}</w:t>
      </w:r>
    </w:p>
    <w:p w:rsidR="005508A3" w:rsidRPr="009B49AE" w:rsidRDefault="005508A3" w:rsidP="005508A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08A3" w:rsidRPr="003A5841" w:rsidRDefault="005508A3" w:rsidP="005508A3">
      <w:pPr>
        <w:spacing w:beforeLines="40" w:before="96" w:afterLines="40" w:after="96" w:line="240" w:lineRule="auto"/>
      </w:pPr>
    </w:p>
    <w:sectPr w:rsidR="005508A3" w:rsidRPr="003A5841" w:rsidSect="005508A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1653C"/>
    <w:multiLevelType w:val="hybridMultilevel"/>
    <w:tmpl w:val="47C6FAE2"/>
    <w:lvl w:ilvl="0" w:tplc="F44464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2"/>
    <w:rsid w:val="00071BE4"/>
    <w:rsid w:val="002C0782"/>
    <w:rsid w:val="003A5841"/>
    <w:rsid w:val="0050586C"/>
    <w:rsid w:val="005508A3"/>
    <w:rsid w:val="007968B0"/>
    <w:rsid w:val="008A5D7B"/>
    <w:rsid w:val="009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530FE-AF05-4677-A808-C5B3FF10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5508A3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0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21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5</cp:revision>
  <dcterms:created xsi:type="dcterms:W3CDTF">2014-04-25T04:04:00Z</dcterms:created>
  <dcterms:modified xsi:type="dcterms:W3CDTF">2014-04-25T14:52:00Z</dcterms:modified>
</cp:coreProperties>
</file>