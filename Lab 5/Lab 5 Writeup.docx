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86C" w:rsidRDefault="0050586C" w:rsidP="008F5C6E">
      <w:pPr>
        <w:pStyle w:val="Title"/>
        <w:spacing w:before="4" w:after="40"/>
        <w:jc w:val="center"/>
      </w:pPr>
      <w:r>
        <w:t>Quang Nguyen</w:t>
      </w:r>
    </w:p>
    <w:p w:rsidR="003A5841" w:rsidRDefault="0050586C" w:rsidP="008F5C6E">
      <w:pPr>
        <w:pStyle w:val="Title"/>
        <w:spacing w:before="4" w:after="40"/>
        <w:jc w:val="center"/>
      </w:pPr>
      <w:r>
        <w:t>CPE 409</w:t>
      </w:r>
      <w:r w:rsidR="003A5841">
        <w:t xml:space="preserve"> Lab </w:t>
      </w:r>
    </w:p>
    <w:p w:rsidR="003A5841" w:rsidRDefault="003A5841" w:rsidP="008F5C6E">
      <w:pPr>
        <w:pStyle w:val="Heading1"/>
        <w:spacing w:before="4" w:after="40" w:line="240" w:lineRule="auto"/>
      </w:pPr>
      <w:r>
        <w:t>Goals</w:t>
      </w:r>
    </w:p>
    <w:p w:rsidR="00BE52DC" w:rsidRDefault="00BE52DC" w:rsidP="008F5C6E">
      <w:pPr>
        <w:pStyle w:val="ListParagraph"/>
        <w:numPr>
          <w:ilvl w:val="0"/>
          <w:numId w:val="2"/>
        </w:numPr>
        <w:spacing w:before="4" w:after="40" w:line="240" w:lineRule="auto"/>
      </w:pPr>
      <w:r>
        <w:t>Learn the power of having a hardware multiplier</w:t>
      </w:r>
    </w:p>
    <w:p w:rsidR="00BE52DC" w:rsidRDefault="00BE52DC" w:rsidP="008F5C6E">
      <w:pPr>
        <w:pStyle w:val="ListParagraph"/>
        <w:numPr>
          <w:ilvl w:val="0"/>
          <w:numId w:val="2"/>
        </w:numPr>
        <w:spacing w:before="4" w:after="40" w:line="240" w:lineRule="auto"/>
      </w:pPr>
      <w:r>
        <w:t>Learn how resources are used in basic math functions</w:t>
      </w:r>
    </w:p>
    <w:p w:rsidR="00BE52DC" w:rsidRPr="00BE52DC" w:rsidRDefault="00BE52DC" w:rsidP="008F5C6E">
      <w:pPr>
        <w:pStyle w:val="ListParagraph"/>
        <w:numPr>
          <w:ilvl w:val="0"/>
          <w:numId w:val="2"/>
        </w:numPr>
        <w:spacing w:before="4" w:after="40" w:line="240" w:lineRule="auto"/>
      </w:pPr>
      <w:r>
        <w:t>Learn how to use fixed point data type</w:t>
      </w:r>
    </w:p>
    <w:p w:rsidR="003A5841" w:rsidRDefault="003A5841" w:rsidP="008F5C6E">
      <w:pPr>
        <w:pStyle w:val="Heading1"/>
        <w:spacing w:before="4" w:after="40" w:line="240" w:lineRule="auto"/>
      </w:pPr>
      <w:r>
        <w:t>Equipment used</w:t>
      </w:r>
    </w:p>
    <w:p w:rsidR="00BE52DC" w:rsidRDefault="00BE52DC" w:rsidP="008F5C6E">
      <w:pPr>
        <w:pStyle w:val="Heading2"/>
        <w:spacing w:before="4" w:after="40" w:line="240" w:lineRule="auto"/>
        <w:ind w:firstLine="360"/>
      </w:pPr>
      <w:r>
        <w:t>Hardware</w:t>
      </w:r>
    </w:p>
    <w:p w:rsidR="00BE52DC" w:rsidRPr="00D23FD3" w:rsidRDefault="00BE52DC" w:rsidP="008F5C6E">
      <w:pPr>
        <w:pStyle w:val="ListParagraph"/>
        <w:numPr>
          <w:ilvl w:val="0"/>
          <w:numId w:val="3"/>
        </w:numPr>
        <w:spacing w:before="4" w:after="40" w:line="240" w:lineRule="auto"/>
      </w:pPr>
      <w:r w:rsidRPr="00D23FD3">
        <w:t>Microchip Explorer 16 board</w:t>
      </w:r>
    </w:p>
    <w:p w:rsidR="00BE52DC" w:rsidRPr="00D23FD3" w:rsidRDefault="00BE52DC" w:rsidP="008F5C6E">
      <w:pPr>
        <w:pStyle w:val="ListParagraph"/>
        <w:numPr>
          <w:ilvl w:val="0"/>
          <w:numId w:val="3"/>
        </w:numPr>
        <w:spacing w:before="4" w:after="40" w:line="240" w:lineRule="auto"/>
      </w:pPr>
      <w:r w:rsidRPr="00D23FD3">
        <w:t>PIC kit 3</w:t>
      </w:r>
    </w:p>
    <w:p w:rsidR="00BE52DC" w:rsidRDefault="00BE52DC" w:rsidP="008F5C6E">
      <w:pPr>
        <w:pStyle w:val="Heading2"/>
        <w:spacing w:before="4" w:after="40" w:line="240" w:lineRule="auto"/>
        <w:ind w:firstLine="360"/>
      </w:pPr>
      <w:r>
        <w:t>Software</w:t>
      </w:r>
    </w:p>
    <w:p w:rsidR="00BE52DC" w:rsidRPr="00BE52DC" w:rsidRDefault="00BE52DC" w:rsidP="008F5C6E">
      <w:pPr>
        <w:pStyle w:val="ListParagraph"/>
        <w:numPr>
          <w:ilvl w:val="0"/>
          <w:numId w:val="3"/>
        </w:numPr>
        <w:spacing w:before="4" w:after="40" w:line="240" w:lineRule="auto"/>
      </w:pPr>
      <w:r>
        <w:t>MPLAB X IDE 2.00</w:t>
      </w:r>
    </w:p>
    <w:p w:rsidR="003A5841" w:rsidRDefault="003A5841" w:rsidP="008F5C6E">
      <w:pPr>
        <w:pStyle w:val="Heading1"/>
        <w:spacing w:before="4" w:after="40" w:line="240" w:lineRule="auto"/>
      </w:pPr>
      <w:r>
        <w:t xml:space="preserve">Design Specifications </w:t>
      </w:r>
    </w:p>
    <w:p w:rsidR="00BE52DC" w:rsidRDefault="00BE52DC" w:rsidP="008F5C6E">
      <w:pPr>
        <w:pStyle w:val="ListParagraph"/>
        <w:numPr>
          <w:ilvl w:val="0"/>
          <w:numId w:val="3"/>
        </w:numPr>
        <w:spacing w:before="4" w:after="40" w:line="240" w:lineRule="auto"/>
      </w:pPr>
      <w:r>
        <w:t>Timer 1 must be used to keep track of time of execution</w:t>
      </w:r>
    </w:p>
    <w:p w:rsidR="00BE52DC" w:rsidRDefault="00BE52DC" w:rsidP="008F5C6E">
      <w:pPr>
        <w:pStyle w:val="ListParagraph"/>
        <w:numPr>
          <w:ilvl w:val="0"/>
          <w:numId w:val="3"/>
        </w:numPr>
        <w:spacing w:before="4" w:after="40" w:line="240" w:lineRule="auto"/>
      </w:pPr>
      <w:r>
        <w:t>Design 1:</w:t>
      </w:r>
    </w:p>
    <w:p w:rsidR="00BE52DC" w:rsidRDefault="00BE52DC" w:rsidP="008F5C6E">
      <w:pPr>
        <w:pStyle w:val="ListParagraph"/>
        <w:numPr>
          <w:ilvl w:val="1"/>
          <w:numId w:val="3"/>
        </w:numPr>
        <w:spacing w:before="4" w:after="40" w:line="240" w:lineRule="auto"/>
      </w:pPr>
      <w:r>
        <w:t>Part 1</w:t>
      </w:r>
    </w:p>
    <w:p w:rsidR="00BE52DC" w:rsidRDefault="00BE52DC" w:rsidP="008F5C6E">
      <w:pPr>
        <w:pStyle w:val="ListParagraph"/>
        <w:numPr>
          <w:ilvl w:val="2"/>
          <w:numId w:val="3"/>
        </w:numPr>
        <w:spacing w:before="4" w:after="40" w:line="240" w:lineRule="auto"/>
      </w:pPr>
      <w:r>
        <w:t>Must multiply two unsigned 8 bits numbers together using repetitive addition</w:t>
      </w:r>
    </w:p>
    <w:p w:rsidR="00BE52DC" w:rsidRDefault="00BE52DC" w:rsidP="008F5C6E">
      <w:pPr>
        <w:pStyle w:val="ListParagraph"/>
        <w:numPr>
          <w:ilvl w:val="2"/>
          <w:numId w:val="3"/>
        </w:numPr>
        <w:spacing w:before="4" w:after="40" w:line="240" w:lineRule="auto"/>
      </w:pPr>
      <w:r>
        <w:t>The result must be represented as a 16 bits number</w:t>
      </w:r>
    </w:p>
    <w:p w:rsidR="00BE52DC" w:rsidRDefault="009B5C9F" w:rsidP="008F5C6E">
      <w:pPr>
        <w:pStyle w:val="ListParagraph"/>
        <w:numPr>
          <w:ilvl w:val="2"/>
          <w:numId w:val="3"/>
        </w:numPr>
        <w:spacing w:before="4" w:after="40" w:line="240" w:lineRule="auto"/>
      </w:pPr>
      <w:r>
        <w:t>Must measure the time it takes to perform 255 * 255</w:t>
      </w:r>
    </w:p>
    <w:p w:rsidR="009B5C9F" w:rsidRDefault="009B5C9F" w:rsidP="008F5C6E">
      <w:pPr>
        <w:pStyle w:val="ListParagraph"/>
        <w:numPr>
          <w:ilvl w:val="1"/>
          <w:numId w:val="3"/>
        </w:numPr>
        <w:spacing w:before="4" w:after="40" w:line="240" w:lineRule="auto"/>
      </w:pPr>
      <w:r>
        <w:t>Part 2</w:t>
      </w:r>
    </w:p>
    <w:p w:rsidR="009B5C9F" w:rsidRDefault="009B5C9F" w:rsidP="008F5C6E">
      <w:pPr>
        <w:pStyle w:val="ListParagraph"/>
        <w:numPr>
          <w:ilvl w:val="2"/>
          <w:numId w:val="3"/>
        </w:numPr>
        <w:spacing w:before="4" w:after="40" w:line="240" w:lineRule="auto"/>
      </w:pPr>
      <w:r>
        <w:t>Must multiply 255 by 255 using the provided multiply operator</w:t>
      </w:r>
    </w:p>
    <w:p w:rsidR="009B5C9F" w:rsidRDefault="009B5C9F" w:rsidP="008F5C6E">
      <w:pPr>
        <w:pStyle w:val="ListParagraph"/>
        <w:numPr>
          <w:ilvl w:val="2"/>
          <w:numId w:val="3"/>
        </w:numPr>
        <w:spacing w:before="4" w:after="40" w:line="240" w:lineRule="auto"/>
      </w:pPr>
      <w:r>
        <w:t>Must measure the time it takes to do perform this operation</w:t>
      </w:r>
    </w:p>
    <w:p w:rsidR="009B5C9F" w:rsidRDefault="009B5C9F" w:rsidP="008F5C6E">
      <w:pPr>
        <w:pStyle w:val="ListParagraph"/>
        <w:numPr>
          <w:ilvl w:val="0"/>
          <w:numId w:val="3"/>
        </w:numPr>
        <w:spacing w:before="4" w:after="40" w:line="240" w:lineRule="auto"/>
      </w:pPr>
      <w:r>
        <w:t>Design 2:</w:t>
      </w:r>
    </w:p>
    <w:p w:rsidR="009B5C9F" w:rsidRDefault="009B5C9F" w:rsidP="008F5C6E">
      <w:pPr>
        <w:pStyle w:val="ListParagraph"/>
        <w:numPr>
          <w:ilvl w:val="1"/>
          <w:numId w:val="3"/>
        </w:numPr>
        <w:spacing w:before="4" w:after="40" w:line="240" w:lineRule="auto"/>
      </w:pPr>
      <w:r>
        <w:t>Part A</w:t>
      </w:r>
    </w:p>
    <w:p w:rsidR="009B5C9F" w:rsidRDefault="009B5C9F" w:rsidP="008F5C6E">
      <w:pPr>
        <w:pStyle w:val="ListParagraph"/>
        <w:numPr>
          <w:ilvl w:val="2"/>
          <w:numId w:val="3"/>
        </w:numPr>
        <w:spacing w:before="4" w:after="40" w:line="240" w:lineRule="auto"/>
      </w:pPr>
      <w:r>
        <w:t>Must measure the time it takes and the resulting value of each of the following operations</w:t>
      </w:r>
    </w:p>
    <w:p w:rsidR="009B5C9F" w:rsidRDefault="009B5C9F" w:rsidP="008F5C6E">
      <w:pPr>
        <w:pStyle w:val="ListParagraph"/>
        <w:numPr>
          <w:ilvl w:val="3"/>
          <w:numId w:val="3"/>
        </w:numPr>
        <w:spacing w:before="4" w:after="40" w:line="240" w:lineRule="auto"/>
      </w:pPr>
      <w:r>
        <w:t>Char = char * char</w:t>
      </w:r>
    </w:p>
    <w:p w:rsidR="009B5C9F" w:rsidRDefault="009B5C9F" w:rsidP="008F5C6E">
      <w:pPr>
        <w:pStyle w:val="ListParagraph"/>
        <w:numPr>
          <w:ilvl w:val="3"/>
          <w:numId w:val="3"/>
        </w:numPr>
        <w:spacing w:before="4" w:after="40" w:line="240" w:lineRule="auto"/>
      </w:pPr>
      <w:proofErr w:type="spellStart"/>
      <w:r>
        <w:t>Int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int</w:t>
      </w:r>
      <w:proofErr w:type="spellEnd"/>
    </w:p>
    <w:p w:rsidR="009B5C9F" w:rsidRDefault="009B5C9F" w:rsidP="008F5C6E">
      <w:pPr>
        <w:pStyle w:val="ListParagraph"/>
        <w:numPr>
          <w:ilvl w:val="3"/>
          <w:numId w:val="3"/>
        </w:numPr>
        <w:spacing w:before="4" w:after="40" w:line="240" w:lineRule="auto"/>
      </w:pPr>
      <w:r>
        <w:t>Long = long * long</w:t>
      </w:r>
    </w:p>
    <w:p w:rsidR="009B5C9F" w:rsidRDefault="009B5C9F" w:rsidP="008F5C6E">
      <w:pPr>
        <w:pStyle w:val="ListParagraph"/>
        <w:numPr>
          <w:ilvl w:val="3"/>
          <w:numId w:val="3"/>
        </w:numPr>
        <w:spacing w:before="4" w:after="40" w:line="240" w:lineRule="auto"/>
      </w:pPr>
      <w:r>
        <w:t xml:space="preserve">Long </w:t>
      </w:r>
      <w:proofErr w:type="spellStart"/>
      <w:r>
        <w:t>long</w:t>
      </w:r>
      <w:proofErr w:type="spellEnd"/>
      <w:r>
        <w:t xml:space="preserve"> = long </w:t>
      </w:r>
      <w:proofErr w:type="spellStart"/>
      <w:r>
        <w:t>long</w:t>
      </w:r>
      <w:proofErr w:type="spellEnd"/>
      <w:r>
        <w:t xml:space="preserve"> * long </w:t>
      </w:r>
      <w:proofErr w:type="spellStart"/>
      <w:r>
        <w:t>long</w:t>
      </w:r>
      <w:proofErr w:type="spellEnd"/>
    </w:p>
    <w:p w:rsidR="009B5C9F" w:rsidRDefault="009B5C9F" w:rsidP="008F5C6E">
      <w:pPr>
        <w:pStyle w:val="ListParagraph"/>
        <w:numPr>
          <w:ilvl w:val="3"/>
          <w:numId w:val="3"/>
        </w:numPr>
        <w:spacing w:before="4" w:after="40" w:line="240" w:lineRule="auto"/>
      </w:pPr>
      <w:r>
        <w:t>Float = float * float</w:t>
      </w:r>
    </w:p>
    <w:p w:rsidR="009B5C9F" w:rsidRDefault="009B5C9F" w:rsidP="008F5C6E">
      <w:pPr>
        <w:pStyle w:val="ListParagraph"/>
        <w:numPr>
          <w:ilvl w:val="3"/>
          <w:numId w:val="3"/>
        </w:numPr>
        <w:spacing w:before="4" w:after="40" w:line="240" w:lineRule="auto"/>
      </w:pPr>
      <w:r>
        <w:t>Long double = long double * long double</w:t>
      </w:r>
    </w:p>
    <w:p w:rsidR="009B5C9F" w:rsidRDefault="009B5C9F" w:rsidP="008F5C6E">
      <w:pPr>
        <w:pStyle w:val="ListParagraph"/>
        <w:numPr>
          <w:ilvl w:val="1"/>
          <w:numId w:val="3"/>
        </w:numPr>
        <w:spacing w:before="4" w:after="40" w:line="240" w:lineRule="auto"/>
      </w:pPr>
      <w:r>
        <w:t>Part B</w:t>
      </w:r>
    </w:p>
    <w:p w:rsidR="009B5C9F" w:rsidRDefault="009B5C9F" w:rsidP="008F5C6E">
      <w:pPr>
        <w:pStyle w:val="ListParagraph"/>
        <w:numPr>
          <w:ilvl w:val="2"/>
          <w:numId w:val="3"/>
        </w:numPr>
        <w:spacing w:before="4" w:after="40" w:line="240" w:lineRule="auto"/>
      </w:pPr>
      <w:r>
        <w:t>Must perform division using the same data types as Part A</w:t>
      </w:r>
    </w:p>
    <w:p w:rsidR="009B5C9F" w:rsidRDefault="009B5C9F" w:rsidP="008F5C6E">
      <w:pPr>
        <w:pStyle w:val="ListParagraph"/>
        <w:numPr>
          <w:ilvl w:val="0"/>
          <w:numId w:val="3"/>
        </w:numPr>
        <w:spacing w:before="4" w:after="40" w:line="240" w:lineRule="auto"/>
      </w:pPr>
      <w:r>
        <w:t>Design 3:</w:t>
      </w:r>
    </w:p>
    <w:p w:rsidR="009B5C9F" w:rsidRDefault="009B5C9F" w:rsidP="008F5C6E">
      <w:pPr>
        <w:pStyle w:val="ListParagraph"/>
        <w:numPr>
          <w:ilvl w:val="1"/>
          <w:numId w:val="3"/>
        </w:numPr>
        <w:spacing w:before="4" w:after="40" w:line="240" w:lineRule="auto"/>
      </w:pPr>
      <w:r>
        <w:t>Must write a function that will accepts 2 _Q16 type input</w:t>
      </w:r>
    </w:p>
    <w:p w:rsidR="009B5C9F" w:rsidRDefault="009B5C9F" w:rsidP="008F5C6E">
      <w:pPr>
        <w:pStyle w:val="ListParagraph"/>
        <w:numPr>
          <w:ilvl w:val="2"/>
          <w:numId w:val="3"/>
        </w:numPr>
        <w:spacing w:before="4" w:after="40" w:line="240" w:lineRule="auto"/>
      </w:pPr>
      <w:r>
        <w:t>It function will return the result of the multiplication of these 2 inputs in _Q16 format</w:t>
      </w:r>
    </w:p>
    <w:p w:rsidR="009B5C9F" w:rsidRDefault="009B5C9F" w:rsidP="008F5C6E">
      <w:pPr>
        <w:pStyle w:val="ListParagraph"/>
        <w:numPr>
          <w:ilvl w:val="1"/>
          <w:numId w:val="3"/>
        </w:numPr>
        <w:spacing w:before="4" w:after="40" w:line="240" w:lineRule="auto"/>
      </w:pPr>
      <w:r>
        <w:t>Must compare the execution time of this new function with the execution time of     float *float.</w:t>
      </w:r>
    </w:p>
    <w:p w:rsidR="00C27DB9" w:rsidRPr="00BE52DC" w:rsidRDefault="00C27DB9" w:rsidP="008F5C6E">
      <w:pPr>
        <w:pStyle w:val="ListParagraph"/>
        <w:numPr>
          <w:ilvl w:val="1"/>
          <w:numId w:val="3"/>
        </w:numPr>
        <w:spacing w:before="4" w:after="40" w:line="240" w:lineRule="auto"/>
      </w:pPr>
      <w:r>
        <w:t>Must record the execution time of a _Q16 addition.</w:t>
      </w:r>
    </w:p>
    <w:p w:rsidR="003A5841" w:rsidRDefault="003A5841" w:rsidP="008F5C6E">
      <w:pPr>
        <w:pStyle w:val="Heading1"/>
        <w:spacing w:before="4" w:after="40" w:line="240" w:lineRule="auto"/>
      </w:pPr>
      <w:r>
        <w:t>Design</w:t>
      </w:r>
    </w:p>
    <w:p w:rsidR="00C1404D" w:rsidRDefault="00C1404D" w:rsidP="008F5C6E">
      <w:pPr>
        <w:pStyle w:val="ListParagraph"/>
        <w:numPr>
          <w:ilvl w:val="0"/>
          <w:numId w:val="3"/>
        </w:numPr>
        <w:spacing w:before="4" w:after="40" w:line="240" w:lineRule="auto"/>
      </w:pPr>
      <w:r>
        <w:t>Design 1</w:t>
      </w:r>
    </w:p>
    <w:p w:rsidR="00C1404D" w:rsidRDefault="00C1404D" w:rsidP="008F5C6E">
      <w:pPr>
        <w:pStyle w:val="ListParagraph"/>
        <w:spacing w:before="4" w:after="40" w:line="240" w:lineRule="auto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7FE58DF6" wp14:editId="7906E082">
            <wp:extent cx="3641698" cy="304284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304" cy="305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4D" w:rsidRDefault="00C1404D" w:rsidP="008F5C6E">
      <w:pPr>
        <w:pStyle w:val="ListParagraph"/>
        <w:spacing w:before="4" w:after="40" w:line="240" w:lineRule="auto"/>
        <w:ind w:left="1440"/>
        <w:jc w:val="center"/>
      </w:pPr>
      <w:r>
        <w:t>Figure 1: Flow diagram of Repetitive Addition Function</w:t>
      </w:r>
    </w:p>
    <w:p w:rsidR="00C1404D" w:rsidRDefault="00F02F99" w:rsidP="008F5C6E">
      <w:pPr>
        <w:pStyle w:val="ListParagraph"/>
        <w:numPr>
          <w:ilvl w:val="1"/>
          <w:numId w:val="3"/>
        </w:numPr>
        <w:spacing w:before="4" w:after="40" w:line="240" w:lineRule="auto"/>
      </w:pPr>
      <w:r>
        <w:t>Refer to the end of the report for the code of the program</w:t>
      </w:r>
    </w:p>
    <w:p w:rsidR="00C1404D" w:rsidRDefault="00C1404D" w:rsidP="008F5C6E">
      <w:pPr>
        <w:pStyle w:val="ListParagraph"/>
        <w:numPr>
          <w:ilvl w:val="0"/>
          <w:numId w:val="3"/>
        </w:numPr>
        <w:spacing w:before="4" w:after="40" w:line="240" w:lineRule="auto"/>
      </w:pPr>
      <w:r>
        <w:t xml:space="preserve">Design 2 </w:t>
      </w:r>
    </w:p>
    <w:p w:rsidR="00C1404D" w:rsidRDefault="00C1404D" w:rsidP="008F5C6E">
      <w:pPr>
        <w:spacing w:before="4" w:after="40" w:line="240" w:lineRule="auto"/>
        <w:jc w:val="center"/>
      </w:pPr>
      <w:r>
        <w:rPr>
          <w:noProof/>
        </w:rPr>
        <w:drawing>
          <wp:inline distT="0" distB="0" distL="0" distR="0" wp14:anchorId="3208CDB5" wp14:editId="21EE82F2">
            <wp:extent cx="1774801" cy="5175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597" cy="5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4D" w:rsidRDefault="00C1404D" w:rsidP="008F5C6E">
      <w:pPr>
        <w:spacing w:before="4" w:after="40" w:line="240" w:lineRule="auto"/>
        <w:jc w:val="center"/>
      </w:pPr>
      <w:r>
        <w:t>Figure 2: Flow diagram of Part 2</w:t>
      </w:r>
    </w:p>
    <w:p w:rsidR="00F02F99" w:rsidRDefault="00F02F99" w:rsidP="008F5C6E">
      <w:pPr>
        <w:pStyle w:val="ListParagraph"/>
        <w:numPr>
          <w:ilvl w:val="1"/>
          <w:numId w:val="3"/>
        </w:numPr>
        <w:spacing w:before="4" w:after="40" w:line="240" w:lineRule="auto"/>
      </w:pPr>
      <w:r>
        <w:t>Refer to the end of the report for the code of the program</w:t>
      </w:r>
    </w:p>
    <w:p w:rsidR="00F02F99" w:rsidRDefault="00F02F99" w:rsidP="008F5C6E">
      <w:pPr>
        <w:pStyle w:val="ListParagraph"/>
        <w:numPr>
          <w:ilvl w:val="0"/>
          <w:numId w:val="3"/>
        </w:numPr>
        <w:spacing w:before="4" w:after="40" w:line="240" w:lineRule="auto"/>
      </w:pPr>
      <w:r>
        <w:t>Design 3</w:t>
      </w:r>
    </w:p>
    <w:p w:rsidR="00F02F99" w:rsidRPr="00C1404D" w:rsidRDefault="00F02F99" w:rsidP="008F5C6E">
      <w:pPr>
        <w:pStyle w:val="ListParagraph"/>
        <w:numPr>
          <w:ilvl w:val="1"/>
          <w:numId w:val="3"/>
        </w:numPr>
        <w:spacing w:before="4" w:after="40" w:line="240" w:lineRule="auto"/>
      </w:pPr>
      <w:r>
        <w:t>Refer to the end of the report for the code of the program</w:t>
      </w:r>
    </w:p>
    <w:p w:rsidR="003A5841" w:rsidRDefault="003A5841" w:rsidP="008F5C6E">
      <w:pPr>
        <w:pStyle w:val="Heading1"/>
        <w:spacing w:before="4" w:after="40" w:line="240" w:lineRule="auto"/>
      </w:pPr>
      <w:r>
        <w:lastRenderedPageBreak/>
        <w:t>Verification</w:t>
      </w:r>
    </w:p>
    <w:p w:rsidR="00406F32" w:rsidRDefault="00406F32" w:rsidP="008F5C6E">
      <w:pPr>
        <w:pStyle w:val="Heading3"/>
        <w:spacing w:before="4" w:after="40" w:line="240" w:lineRule="auto"/>
      </w:pPr>
      <w:r>
        <w:t>Part 1</w:t>
      </w:r>
    </w:p>
    <w:p w:rsidR="00406F32" w:rsidRPr="00406F32" w:rsidRDefault="00406F32" w:rsidP="008F5C6E">
      <w:pPr>
        <w:pStyle w:val="ListParagraph"/>
        <w:numPr>
          <w:ilvl w:val="0"/>
          <w:numId w:val="3"/>
        </w:numPr>
        <w:spacing w:before="4" w:after="40" w:line="240" w:lineRule="auto"/>
      </w:pPr>
      <w:r>
        <w:t>Result of 255 * 255 = 65025</w:t>
      </w:r>
    </w:p>
    <w:p w:rsidR="00406F32" w:rsidRDefault="00F02F99" w:rsidP="008F5C6E">
      <w:pPr>
        <w:spacing w:before="4" w:after="40" w:line="240" w:lineRule="auto"/>
        <w:ind w:left="360"/>
      </w:pPr>
      <w:r>
        <w:t>-</w:t>
      </w:r>
      <w:r>
        <w:tab/>
      </w:r>
      <w:r w:rsidR="00406F32">
        <w:t xml:space="preserve">Result of Timer 1 with a </w:t>
      </w:r>
      <w:proofErr w:type="spellStart"/>
      <w:r w:rsidR="00406F32">
        <w:t>prescaler</w:t>
      </w:r>
      <w:proofErr w:type="spellEnd"/>
      <w:r w:rsidR="00406F32">
        <w:t xml:space="preserve"> of 1 was 2833</w:t>
      </w:r>
    </w:p>
    <w:p w:rsidR="00406F32" w:rsidRDefault="00F02F99" w:rsidP="008F5C6E">
      <w:pPr>
        <w:spacing w:before="4" w:after="40" w:line="240" w:lineRule="auto"/>
        <w:ind w:firstLine="360"/>
      </w:pPr>
      <w:r>
        <w:t>-</w:t>
      </w:r>
      <w:r>
        <w:tab/>
      </w:r>
      <w:r w:rsidR="00406F32" w:rsidRPr="00406F32">
        <w:t>0.0625 us</w:t>
      </w:r>
      <w:r w:rsidR="00406F32">
        <w:t xml:space="preserve"> * </w:t>
      </w:r>
      <w:proofErr w:type="gramStart"/>
      <w:r w:rsidR="00406F32">
        <w:t>2833  =</w:t>
      </w:r>
      <w:proofErr w:type="gramEnd"/>
      <w:r w:rsidR="00406F32">
        <w:t xml:space="preserve"> 177.06 us or 0.17706 </w:t>
      </w:r>
      <w:proofErr w:type="spellStart"/>
      <w:r w:rsidR="00406F32">
        <w:t>ms</w:t>
      </w:r>
      <w:proofErr w:type="spellEnd"/>
    </w:p>
    <w:p w:rsidR="00F02F99" w:rsidRDefault="00F02F99" w:rsidP="008F5C6E">
      <w:pPr>
        <w:spacing w:before="4" w:after="40" w:line="240" w:lineRule="auto"/>
        <w:ind w:firstLine="360"/>
      </w:pPr>
    </w:p>
    <w:p w:rsidR="00406F32" w:rsidRDefault="00406F32" w:rsidP="008F5C6E">
      <w:pPr>
        <w:spacing w:before="4" w:after="40" w:line="240" w:lineRule="auto"/>
      </w:pPr>
      <w:r>
        <w:rPr>
          <w:noProof/>
        </w:rPr>
        <w:drawing>
          <wp:inline distT="0" distB="0" distL="0" distR="0" wp14:anchorId="3E9FD39F" wp14:editId="3C60ECF8">
            <wp:extent cx="5943600" cy="316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99" w:rsidRDefault="00F02F99" w:rsidP="008F5C6E">
      <w:pPr>
        <w:spacing w:before="4" w:after="40" w:line="240" w:lineRule="auto"/>
        <w:jc w:val="center"/>
      </w:pPr>
      <w:r>
        <w:t>Figure 3: Snippet of the outputs for Design 1</w:t>
      </w:r>
    </w:p>
    <w:p w:rsidR="00F02F99" w:rsidRDefault="00F02F99" w:rsidP="008F5C6E">
      <w:pPr>
        <w:spacing w:before="4" w:after="40" w:line="240" w:lineRule="auto"/>
      </w:pPr>
    </w:p>
    <w:p w:rsidR="00406F32" w:rsidRDefault="00406F32" w:rsidP="008F5C6E">
      <w:pPr>
        <w:pStyle w:val="Heading3"/>
        <w:spacing w:before="4" w:after="40" w:line="240" w:lineRule="auto"/>
      </w:pPr>
      <w:r>
        <w:t>Part 2</w:t>
      </w:r>
    </w:p>
    <w:p w:rsidR="00F02F99" w:rsidRDefault="00D135DD" w:rsidP="008F5C6E">
      <w:pPr>
        <w:pStyle w:val="ListParagraph"/>
        <w:numPr>
          <w:ilvl w:val="0"/>
          <w:numId w:val="3"/>
        </w:numPr>
        <w:spacing w:before="4" w:after="40" w:line="240" w:lineRule="auto"/>
      </w:pPr>
      <w:r>
        <w:t>Part 1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520"/>
        <w:gridCol w:w="4100"/>
        <w:gridCol w:w="1129"/>
        <w:gridCol w:w="787"/>
        <w:gridCol w:w="747"/>
        <w:gridCol w:w="1960"/>
      </w:tblGrid>
      <w:tr w:rsidR="00D135DD" w:rsidRPr="00D135DD" w:rsidTr="00D135DD">
        <w:trPr>
          <w:trHeight w:val="54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Design 2 Multiplication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</w:tr>
      <w:tr w:rsidR="00D135DD" w:rsidRPr="00D135DD" w:rsidTr="00D135DD">
        <w:trPr>
          <w:trHeight w:val="33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>Operand1</w:t>
            </w:r>
          </w:p>
        </w:tc>
        <w:tc>
          <w:tcPr>
            <w:tcW w:w="4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>Operand2</w:t>
            </w:r>
          </w:p>
        </w:tc>
        <w:tc>
          <w:tcPr>
            <w:tcW w:w="4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>Result</w:t>
            </w:r>
          </w:p>
        </w:tc>
        <w:tc>
          <w:tcPr>
            <w:tcW w:w="4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Timer 1 </w:t>
            </w:r>
          </w:p>
        </w:tc>
        <w:tc>
          <w:tcPr>
            <w:tcW w:w="1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>Execution time (s)</w:t>
            </w:r>
          </w:p>
        </w:tc>
      </w:tr>
      <w:tr w:rsidR="00D135DD" w:rsidRPr="00D135DD" w:rsidTr="00D135DD">
        <w:trPr>
          <w:trHeight w:val="330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>char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0.0000005</w:t>
            </w:r>
          </w:p>
        </w:tc>
      </w:tr>
      <w:tr w:rsidR="00D135DD" w:rsidRPr="00D135DD" w:rsidTr="00D135DD">
        <w:trPr>
          <w:trHeight w:val="330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>float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77.0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0.000000375</w:t>
            </w:r>
          </w:p>
        </w:tc>
      </w:tr>
      <w:tr w:rsidR="00D135DD" w:rsidRPr="00D135DD" w:rsidTr="00D135DD">
        <w:trPr>
          <w:trHeight w:val="330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>int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1.1875E-06</w:t>
            </w:r>
          </w:p>
        </w:tc>
      </w:tr>
      <w:tr w:rsidR="00D135DD" w:rsidRPr="00D135DD" w:rsidTr="00D135DD">
        <w:trPr>
          <w:trHeight w:val="330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0.000005875</w:t>
            </w:r>
          </w:p>
        </w:tc>
      </w:tr>
      <w:tr w:rsidR="00D135DD" w:rsidRPr="00D135DD" w:rsidTr="00D135DD">
        <w:trPr>
          <w:trHeight w:val="330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>long 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77.0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0.0000075</w:t>
            </w:r>
          </w:p>
        </w:tc>
      </w:tr>
      <w:tr w:rsidR="00D135DD" w:rsidRPr="00D135DD" w:rsidTr="00D135DD">
        <w:trPr>
          <w:trHeight w:val="330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long </w:t>
            </w:r>
            <w:proofErr w:type="spellStart"/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>long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317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1.98125E-05</w:t>
            </w:r>
          </w:p>
        </w:tc>
      </w:tr>
    </w:tbl>
    <w:p w:rsidR="00D135DD" w:rsidRDefault="00D135DD" w:rsidP="008F5C6E">
      <w:pPr>
        <w:spacing w:before="4" w:after="40" w:line="240" w:lineRule="auto"/>
        <w:jc w:val="center"/>
      </w:pPr>
      <w:r>
        <w:t>Table 1: Table for Design 2 Part 1</w:t>
      </w:r>
    </w:p>
    <w:p w:rsidR="00D135DD" w:rsidRDefault="00D135DD" w:rsidP="008F5C6E">
      <w:pPr>
        <w:spacing w:before="4" w:after="40" w:line="240" w:lineRule="auto"/>
        <w:jc w:val="center"/>
      </w:pPr>
      <w:r>
        <w:rPr>
          <w:noProof/>
        </w:rPr>
        <w:drawing>
          <wp:inline distT="0" distB="0" distL="0" distR="0" wp14:anchorId="05895293" wp14:editId="043CBA83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135DD" w:rsidRDefault="00D135DD" w:rsidP="008F5C6E">
      <w:pPr>
        <w:spacing w:before="4" w:after="40" w:line="240" w:lineRule="auto"/>
        <w:jc w:val="center"/>
      </w:pPr>
      <w:r>
        <w:t>Figure 3: Graph for Design 2 Part 1</w:t>
      </w:r>
    </w:p>
    <w:p w:rsidR="00D135DD" w:rsidRDefault="00D135DD" w:rsidP="008F5C6E">
      <w:pPr>
        <w:pStyle w:val="ListParagraph"/>
        <w:numPr>
          <w:ilvl w:val="0"/>
          <w:numId w:val="3"/>
        </w:numPr>
        <w:spacing w:before="4" w:after="40" w:line="240" w:lineRule="auto"/>
      </w:pPr>
      <w:r>
        <w:t>Part 2</w:t>
      </w:r>
    </w:p>
    <w:p w:rsidR="00D135DD" w:rsidRDefault="00D135DD" w:rsidP="008F5C6E">
      <w:pPr>
        <w:spacing w:before="4" w:after="40" w:line="240" w:lineRule="auto"/>
      </w:pPr>
    </w:p>
    <w:p w:rsidR="00D135DD" w:rsidRDefault="00D135DD" w:rsidP="008F5C6E">
      <w:pPr>
        <w:spacing w:before="4" w:after="40" w:line="240" w:lineRule="auto"/>
      </w:pPr>
    </w:p>
    <w:tbl>
      <w:tblPr>
        <w:tblW w:w="9020" w:type="dxa"/>
        <w:tblLook w:val="04A0" w:firstRow="1" w:lastRow="0" w:firstColumn="1" w:lastColumn="0" w:noHBand="0" w:noVBand="1"/>
      </w:tblPr>
      <w:tblGrid>
        <w:gridCol w:w="1520"/>
        <w:gridCol w:w="4100"/>
        <w:gridCol w:w="1129"/>
        <w:gridCol w:w="1053"/>
        <w:gridCol w:w="747"/>
        <w:gridCol w:w="1960"/>
      </w:tblGrid>
      <w:tr w:rsidR="00D135DD" w:rsidRPr="00D135DD" w:rsidTr="00D135DD">
        <w:trPr>
          <w:trHeight w:val="54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Design 2 Division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</w:tr>
      <w:tr w:rsidR="00D135DD" w:rsidRPr="00D135DD" w:rsidTr="00D135DD">
        <w:trPr>
          <w:trHeight w:val="33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>Operand1</w:t>
            </w:r>
          </w:p>
        </w:tc>
        <w:tc>
          <w:tcPr>
            <w:tcW w:w="4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>Operand2</w:t>
            </w:r>
          </w:p>
        </w:tc>
        <w:tc>
          <w:tcPr>
            <w:tcW w:w="4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>Result</w:t>
            </w:r>
          </w:p>
        </w:tc>
        <w:tc>
          <w:tcPr>
            <w:tcW w:w="4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Timer 1 </w:t>
            </w:r>
          </w:p>
        </w:tc>
        <w:tc>
          <w:tcPr>
            <w:tcW w:w="1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>Execution time (s)</w:t>
            </w:r>
          </w:p>
        </w:tc>
      </w:tr>
      <w:tr w:rsidR="00D135DD" w:rsidRPr="00D135DD" w:rsidTr="00D135DD">
        <w:trPr>
          <w:trHeight w:val="330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>char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0.000001625</w:t>
            </w:r>
          </w:p>
        </w:tc>
      </w:tr>
      <w:tr w:rsidR="00D135DD" w:rsidRPr="00D135DD" w:rsidTr="00D135DD">
        <w:trPr>
          <w:trHeight w:val="330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>float</w:t>
            </w:r>
          </w:p>
        </w:tc>
        <w:tc>
          <w:tcPr>
            <w:tcW w:w="41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4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6.071429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0.0000015</w:t>
            </w:r>
          </w:p>
        </w:tc>
      </w:tr>
      <w:tr w:rsidR="00D135DD" w:rsidRPr="00D135DD" w:rsidTr="00D135DD">
        <w:trPr>
          <w:trHeight w:val="330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int</w:t>
            </w:r>
            <w:proofErr w:type="spellEnd"/>
          </w:p>
        </w:tc>
        <w:tc>
          <w:tcPr>
            <w:tcW w:w="41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4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474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0.000029625</w:t>
            </w:r>
          </w:p>
        </w:tc>
      </w:tr>
      <w:tr w:rsidR="00D135DD" w:rsidRPr="00D135DD" w:rsidTr="00D135DD">
        <w:trPr>
          <w:trHeight w:val="330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>long</w:t>
            </w:r>
          </w:p>
        </w:tc>
        <w:tc>
          <w:tcPr>
            <w:tcW w:w="41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4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7527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0.000470438</w:t>
            </w:r>
          </w:p>
        </w:tc>
      </w:tr>
      <w:tr w:rsidR="00D135DD" w:rsidRPr="00D135DD" w:rsidTr="00D135DD">
        <w:trPr>
          <w:trHeight w:val="330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>long double</w:t>
            </w:r>
          </w:p>
        </w:tc>
        <w:tc>
          <w:tcPr>
            <w:tcW w:w="41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4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6.071428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379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2.36875E-05</w:t>
            </w:r>
          </w:p>
        </w:tc>
      </w:tr>
      <w:tr w:rsidR="00D135DD" w:rsidRPr="00D135DD" w:rsidTr="00D135DD">
        <w:trPr>
          <w:trHeight w:val="330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long </w:t>
            </w:r>
            <w:proofErr w:type="spellStart"/>
            <w:r w:rsidRPr="00D135DD">
              <w:rPr>
                <w:rFonts w:ascii="Calibri" w:eastAsia="Times New Roman" w:hAnsi="Calibri" w:cs="Times New Roman"/>
                <w:b/>
                <w:bCs/>
                <w:color w:val="000000"/>
              </w:rPr>
              <w:t>long</w:t>
            </w:r>
            <w:proofErr w:type="spellEnd"/>
          </w:p>
        </w:tc>
        <w:tc>
          <w:tcPr>
            <w:tcW w:w="41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4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1216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DD" w:rsidRPr="00D135DD" w:rsidRDefault="00D135DD" w:rsidP="008F5C6E">
            <w:pPr>
              <w:spacing w:before="4" w:after="4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DD">
              <w:rPr>
                <w:rFonts w:ascii="Calibri" w:eastAsia="Times New Roman" w:hAnsi="Calibri" w:cs="Times New Roman"/>
                <w:color w:val="000000"/>
              </w:rPr>
              <w:t>0.000076</w:t>
            </w:r>
          </w:p>
        </w:tc>
      </w:tr>
    </w:tbl>
    <w:p w:rsidR="00D135DD" w:rsidRDefault="00D135DD" w:rsidP="008F5C6E">
      <w:pPr>
        <w:spacing w:before="4" w:after="40" w:line="240" w:lineRule="auto"/>
        <w:ind w:left="720"/>
        <w:jc w:val="center"/>
      </w:pPr>
      <w:r>
        <w:t>Table 2: Table for Design 2 Part 2</w:t>
      </w:r>
    </w:p>
    <w:p w:rsidR="00D135DD" w:rsidRDefault="00D135DD" w:rsidP="008F5C6E">
      <w:pPr>
        <w:spacing w:before="4" w:after="40" w:line="240" w:lineRule="auto"/>
        <w:ind w:left="720"/>
        <w:jc w:val="center"/>
      </w:pPr>
      <w:r>
        <w:rPr>
          <w:noProof/>
        </w:rPr>
        <w:drawing>
          <wp:inline distT="0" distB="0" distL="0" distR="0" wp14:anchorId="35A6AAB5" wp14:editId="0A70E0C5">
            <wp:extent cx="4767262" cy="2847975"/>
            <wp:effectExtent l="0" t="0" r="14605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62B60" w:rsidRDefault="00D135DD" w:rsidP="008F5C6E">
      <w:pPr>
        <w:spacing w:before="4" w:after="40" w:line="240" w:lineRule="auto"/>
        <w:ind w:left="720"/>
        <w:jc w:val="center"/>
      </w:pPr>
      <w:r>
        <w:t>Figure 4: Graph for Design 2 Part 2</w:t>
      </w:r>
    </w:p>
    <w:p w:rsidR="002276DD" w:rsidRPr="002276DD" w:rsidRDefault="002276DD" w:rsidP="008F5C6E">
      <w:pPr>
        <w:pStyle w:val="Heading2"/>
        <w:spacing w:before="4" w:after="40" w:line="240" w:lineRule="auto"/>
      </w:pPr>
      <w:r>
        <w:t>Part 3</w:t>
      </w:r>
    </w:p>
    <w:p w:rsidR="002276DD" w:rsidRDefault="00A5091F" w:rsidP="008F5C6E">
      <w:pPr>
        <w:pStyle w:val="ListParagraph"/>
        <w:numPr>
          <w:ilvl w:val="0"/>
          <w:numId w:val="3"/>
        </w:numPr>
        <w:spacing w:before="4" w:after="40" w:line="240" w:lineRule="auto"/>
      </w:pPr>
      <w:r>
        <w:t>Q16.16 multiplication</w:t>
      </w:r>
      <w:r w:rsidR="002276DD">
        <w:t xml:space="preserve"> – Operand 1 = 3.1, Operand 2 = 4.1</w:t>
      </w:r>
    </w:p>
    <w:p w:rsidR="00A5091F" w:rsidRPr="002276DD" w:rsidRDefault="002276DD" w:rsidP="008F5C6E">
      <w:pPr>
        <w:pStyle w:val="ListParagraph"/>
        <w:numPr>
          <w:ilvl w:val="1"/>
          <w:numId w:val="3"/>
        </w:numPr>
        <w:spacing w:before="4" w:after="40" w:line="240" w:lineRule="auto"/>
        <w:rPr>
          <w:rFonts w:ascii="Calibri" w:eastAsia="Times New Roman" w:hAnsi="Calibri" w:cs="Times New Roman"/>
          <w:b/>
          <w:color w:val="000000"/>
        </w:rPr>
      </w:pPr>
      <w:r w:rsidRPr="002276DD">
        <w:rPr>
          <w:b/>
        </w:rPr>
        <w:t xml:space="preserve">Time of execution = </w:t>
      </w:r>
      <w:r w:rsidRPr="002276DD">
        <w:rPr>
          <w:rFonts w:ascii="Calibri" w:eastAsia="Times New Roman" w:hAnsi="Calibri" w:cs="Times New Roman"/>
          <w:b/>
          <w:color w:val="000000"/>
        </w:rPr>
        <w:t>28 us</w:t>
      </w:r>
    </w:p>
    <w:p w:rsidR="002276DD" w:rsidRDefault="00F12264" w:rsidP="008F5C6E">
      <w:pPr>
        <w:pStyle w:val="ListParagraph"/>
        <w:numPr>
          <w:ilvl w:val="0"/>
          <w:numId w:val="3"/>
        </w:numPr>
        <w:spacing w:before="4" w:after="40" w:line="240" w:lineRule="auto"/>
      </w:pPr>
      <w:r>
        <w:t>Q15.16 Addition</w:t>
      </w:r>
      <w:r w:rsidR="002276DD">
        <w:t xml:space="preserve"> – Operand 1 = 85, Operand 2 = 14</w:t>
      </w:r>
    </w:p>
    <w:p w:rsidR="002276DD" w:rsidRPr="002276DD" w:rsidRDefault="002276DD" w:rsidP="008F5C6E">
      <w:pPr>
        <w:pStyle w:val="ListParagraph"/>
        <w:numPr>
          <w:ilvl w:val="1"/>
          <w:numId w:val="3"/>
        </w:numPr>
        <w:spacing w:before="4" w:after="40" w:line="240" w:lineRule="auto"/>
        <w:rPr>
          <w:rFonts w:ascii="Calibri" w:eastAsia="Times New Roman" w:hAnsi="Calibri" w:cs="Times New Roman"/>
          <w:b/>
          <w:color w:val="000000"/>
        </w:rPr>
      </w:pPr>
      <w:r w:rsidRPr="002276DD">
        <w:rPr>
          <w:b/>
        </w:rPr>
        <w:t xml:space="preserve">Time of execution = </w:t>
      </w:r>
      <w:r w:rsidRPr="002276DD">
        <w:rPr>
          <w:rFonts w:ascii="Calibri" w:eastAsia="Times New Roman" w:hAnsi="Calibri" w:cs="Times New Roman"/>
          <w:b/>
          <w:color w:val="000000"/>
        </w:rPr>
        <w:t>2.18 us</w:t>
      </w:r>
    </w:p>
    <w:p w:rsidR="0069361D" w:rsidRDefault="0069361D" w:rsidP="008F5C6E">
      <w:pPr>
        <w:pStyle w:val="ListParagraph"/>
        <w:numPr>
          <w:ilvl w:val="0"/>
          <w:numId w:val="3"/>
        </w:numPr>
        <w:spacing w:before="4" w:after="40" w:line="240" w:lineRule="auto"/>
      </w:pPr>
      <w:r>
        <w:t>Float addition</w:t>
      </w:r>
      <w:r w:rsidR="002276DD">
        <w:t xml:space="preserve"> – Operand 1 = 85, Operand 2 = 14</w:t>
      </w:r>
    </w:p>
    <w:p w:rsidR="002276DD" w:rsidRPr="002276DD" w:rsidRDefault="002276DD" w:rsidP="008F5C6E">
      <w:pPr>
        <w:pStyle w:val="ListParagraph"/>
        <w:numPr>
          <w:ilvl w:val="1"/>
          <w:numId w:val="3"/>
        </w:numPr>
        <w:spacing w:before="4" w:after="40" w:line="240" w:lineRule="auto"/>
        <w:rPr>
          <w:rFonts w:ascii="Calibri" w:eastAsia="Times New Roman" w:hAnsi="Calibri" w:cs="Times New Roman"/>
          <w:b/>
          <w:color w:val="000000"/>
        </w:rPr>
      </w:pPr>
      <w:r w:rsidRPr="002276DD">
        <w:rPr>
          <w:b/>
        </w:rPr>
        <w:t xml:space="preserve">Time of execution = </w:t>
      </w:r>
      <w:r w:rsidRPr="002276DD">
        <w:rPr>
          <w:rFonts w:ascii="Calibri" w:eastAsia="Times New Roman" w:hAnsi="Calibri" w:cs="Times New Roman"/>
          <w:b/>
          <w:color w:val="000000"/>
        </w:rPr>
        <w:t>8.25 us</w:t>
      </w:r>
    </w:p>
    <w:p w:rsidR="003A5841" w:rsidRDefault="003A5841" w:rsidP="008F5C6E">
      <w:pPr>
        <w:pStyle w:val="Heading1"/>
        <w:spacing w:before="4" w:after="40" w:line="240" w:lineRule="auto"/>
      </w:pPr>
      <w:r>
        <w:t xml:space="preserve">Conclusions and Limitations </w:t>
      </w:r>
    </w:p>
    <w:p w:rsidR="00D135DD" w:rsidRDefault="00D135DD" w:rsidP="008F5C6E">
      <w:pPr>
        <w:pStyle w:val="ListParagraph"/>
        <w:numPr>
          <w:ilvl w:val="0"/>
          <w:numId w:val="3"/>
        </w:numPr>
        <w:spacing w:before="4" w:after="40" w:line="240" w:lineRule="auto"/>
      </w:pPr>
      <w:r>
        <w:t>Design 1</w:t>
      </w:r>
    </w:p>
    <w:p w:rsidR="00D135DD" w:rsidRDefault="00D135DD" w:rsidP="008F5C6E">
      <w:pPr>
        <w:pStyle w:val="ListParagraph"/>
        <w:numPr>
          <w:ilvl w:val="1"/>
          <w:numId w:val="3"/>
        </w:numPr>
        <w:spacing w:before="4" w:after="40" w:line="240" w:lineRule="auto"/>
      </w:pPr>
      <w:r>
        <w:t>It was concluded that the hardware multiplier does indeed speed up the multiplication operator by a significant amount</w:t>
      </w:r>
    </w:p>
    <w:p w:rsidR="00D135DD" w:rsidRDefault="00D135DD" w:rsidP="008F5C6E">
      <w:pPr>
        <w:pStyle w:val="ListParagraph"/>
        <w:numPr>
          <w:ilvl w:val="0"/>
          <w:numId w:val="3"/>
        </w:numPr>
        <w:spacing w:before="4" w:after="40" w:line="240" w:lineRule="auto"/>
      </w:pPr>
      <w:r>
        <w:t>Design 2</w:t>
      </w:r>
    </w:p>
    <w:p w:rsidR="00D135DD" w:rsidRDefault="00D135DD" w:rsidP="008F5C6E">
      <w:pPr>
        <w:pStyle w:val="ListParagraph"/>
        <w:numPr>
          <w:ilvl w:val="1"/>
          <w:numId w:val="3"/>
        </w:numPr>
        <w:spacing w:before="4" w:after="40" w:line="240" w:lineRule="auto"/>
      </w:pPr>
      <w:r>
        <w:t>It was concluded that it takes the hardware significantly longer to perform multiplication as the number of bits increases.</w:t>
      </w:r>
    </w:p>
    <w:p w:rsidR="00D135DD" w:rsidRDefault="00D135DD" w:rsidP="008F5C6E">
      <w:pPr>
        <w:pStyle w:val="ListParagraph"/>
        <w:numPr>
          <w:ilvl w:val="1"/>
          <w:numId w:val="3"/>
        </w:numPr>
        <w:spacing w:before="4" w:after="40" w:line="240" w:lineRule="auto"/>
      </w:pPr>
      <w:r>
        <w:t>The spike in execution time for long division in part 2 suggests that there might have been an error in the code</w:t>
      </w:r>
    </w:p>
    <w:p w:rsidR="00D135DD" w:rsidRDefault="00495892" w:rsidP="008F5C6E">
      <w:pPr>
        <w:pStyle w:val="ListParagraph"/>
        <w:numPr>
          <w:ilvl w:val="0"/>
          <w:numId w:val="3"/>
        </w:numPr>
        <w:spacing w:before="4" w:after="40" w:line="240" w:lineRule="auto"/>
      </w:pPr>
      <w:r>
        <w:t>Design 3</w:t>
      </w:r>
    </w:p>
    <w:p w:rsidR="00495892" w:rsidRDefault="00495892" w:rsidP="008F5C6E">
      <w:pPr>
        <w:pStyle w:val="ListParagraph"/>
        <w:numPr>
          <w:ilvl w:val="1"/>
          <w:numId w:val="3"/>
        </w:numPr>
        <w:spacing w:before="4" w:after="40" w:line="240" w:lineRule="auto"/>
      </w:pPr>
      <w:r>
        <w:t>It was concluded that performing addition in _Q15.16 format is significantly faster than performing addition in float format.</w:t>
      </w:r>
    </w:p>
    <w:p w:rsidR="00495892" w:rsidRPr="00D135DD" w:rsidRDefault="00495892" w:rsidP="008F5C6E">
      <w:pPr>
        <w:pStyle w:val="ListParagraph"/>
        <w:numPr>
          <w:ilvl w:val="2"/>
          <w:numId w:val="3"/>
        </w:numPr>
        <w:spacing w:before="4" w:after="40" w:line="240" w:lineRule="auto"/>
      </w:pPr>
      <w:r>
        <w:t xml:space="preserve">To be specific, it is faster by a factor of 4. </w:t>
      </w:r>
    </w:p>
    <w:p w:rsidR="008F5C6E" w:rsidRDefault="008F5C6E" w:rsidP="008F5C6E">
      <w:pPr>
        <w:pStyle w:val="Heading1"/>
      </w:pPr>
      <w:r>
        <w:t>Design 1 Code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*  Project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>:            Lab 5 Part 1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*  Name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>:               Quang Nguyen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*  Date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>:               2/14/2014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*  Function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>:           Multiply 2 unsigned 9 bit numbers together using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repetitive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addition and place the answer in an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16 bit number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Timer 1 will be used to keep track of how long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the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additon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takes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lastRenderedPageBreak/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*  Pins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used: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Lower byte of PORTA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    All 8 bits of PORTA will be turned ON if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 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the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Timer overflow to indicate that the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    </w:t>
      </w:r>
      <w:proofErr w:type="spellStart"/>
      <w:proofErr w:type="gramStart"/>
      <w:r w:rsidRPr="007500AB">
        <w:rPr>
          <w:rFonts w:ascii="Courier New" w:hAnsi="Courier New" w:cs="Courier New"/>
          <w:sz w:val="16"/>
          <w:szCs w:val="16"/>
        </w:rPr>
        <w:t>prescaller</w:t>
      </w:r>
      <w:proofErr w:type="spellEnd"/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needs to be a bigger number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*  Peripherals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used: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TIMER 1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    Used to get an accurate measure of time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    Internal Clock = 16 MHz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    1/16 MHz = 0.0625 us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 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with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prescaler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at 1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    0.0625 us * 1 = 0.0625 us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*  Comments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>: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********************************************************************************/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 Configuration Bits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******************************************************************************/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xc.h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>&gt;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// FOSCSEL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#pragma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FNOSC = PRIPLL           // Oscillator Mode (Primary Oscillator (XT, HS, EC) w/ PLL)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#pragma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IESO = ON                // Two-speed Oscillator Start-Up Enable (Start up with FRC, then switch)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// FOSC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#pragma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POSCMD = XT              // Primary Oscillator Source (XT Oscillator Mode)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#pragma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OSCIOFNC = OFF           // OSC2 Pin Function (OSC2 pin has clock out function)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#pragma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FCKSM = CSDCMD           // Clock Switching and Monitor (Both Clock Switching and Fail-Safe Clock Monitor are disabled)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// FWDT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#pragma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FWDTEN = OFF             // Watchdog Timer Enable (Watchdog timer enabled/disabled by user software)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Library includes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#include &lt;p33FJ256GP710A.h&gt;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Constant Declarations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#define OP1 7.234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#define OP2 11.567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Global Variable Declarations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Function Prototype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7500AB">
        <w:rPr>
          <w:rFonts w:ascii="Courier New" w:hAnsi="Courier New" w:cs="Courier New"/>
          <w:sz w:val="16"/>
          <w:szCs w:val="16"/>
        </w:rPr>
        <w:t>void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initialize();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/*************************************************************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*   Function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name :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repetitiveAddition</w:t>
      </w:r>
      <w:proofErr w:type="spellEnd"/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*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Returns :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      Unsigned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*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Parameters :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   2 unsigned char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*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Purpose :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      Perform addition using 8 bit repetitive addition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**************************************************************/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7500AB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repetitiveAddition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(unsigned char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FirstOperand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, unsigned char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SecondOperand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>);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lastRenderedPageBreak/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Main Function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500AB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main() {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// setting up everything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initialize(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>);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/*******************************************************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*                  Infinite Loop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* ****************************************************/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(1) {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   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   T1CONbits.TON = 1;                              // Turn on Timer 1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7500AB">
        <w:rPr>
          <w:rFonts w:ascii="Courier New" w:hAnsi="Courier New" w:cs="Courier New"/>
          <w:sz w:val="16"/>
          <w:szCs w:val="16"/>
        </w:rPr>
        <w:t>repetitiveAddition</w:t>
      </w:r>
      <w:proofErr w:type="spellEnd"/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(255, 255);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   T1CONbits.TON = 0;                              // Turn OFF Timer 1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>1);                                       // Endless loop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} // End of the infinite While loop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1;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}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Initialize Function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7500AB">
        <w:rPr>
          <w:rFonts w:ascii="Courier New" w:hAnsi="Courier New" w:cs="Courier New"/>
          <w:sz w:val="16"/>
          <w:szCs w:val="16"/>
        </w:rPr>
        <w:t>void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initialize() {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/**************************************************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*  Setting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up for Clock (PLL, M, N1, N2)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*  for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32 MHz and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Fcy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= 16 MHz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*************************************************/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//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Fosc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Fin(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>M/(N1*N2)) = 8 MHz (32/(2*4)) = 32 MHz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PLLFBD = 30; // M = 32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// N1 default is 2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// N2 default is 4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//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Fcy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Fosc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>/2 by default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// Setting up Timer 1 module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   /****************************************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*  Internal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Clock = 16 MHz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*  1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>/16 MHz = 0.0625 us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*  with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prescaler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at 1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*  0.0625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us * 1 = 0.0625 us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    ****************************************/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T1CONbits.TCS = 0;                              // Use internal clock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T1CONbits.TCKPS = 0;                            // Set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prescaler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to 1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// Set initial value for PR1 to throw an interrupt if the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//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prescaller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is too smaller and the timer is overflowing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PR1 = 65535;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TMR1 = 0;                                       // Clear TMR1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_T1IE = 1;                                      // Turn on TMR1 interrupt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                                               //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The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default priority is 4 so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lets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not worry about it for now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   // Setting up PORT A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AD1PCFGH = 0xFF;                                // Turn off ADC for Module 1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TRISA = 0x00;                                   // Port A to output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PORTA = 0x00;                                   // Keep PORTA off to begin with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}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Interrupt Service Routine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7500AB">
        <w:rPr>
          <w:rFonts w:ascii="Courier New" w:hAnsi="Courier New" w:cs="Courier New"/>
          <w:sz w:val="16"/>
          <w:szCs w:val="16"/>
        </w:rPr>
        <w:t>void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__attribute__ ((interrupt,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no_auto_psv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>)) _T1Interrupt (void)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{                                                   //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   // Turn off flag                            //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IFS0bits.T1IF = 0;                              //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PORTA = 0xff;                                   // Turn ON PORTA to indicate that TMR1 has overflowed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                                               // and that the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prescaler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should be increased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}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                      Other Functions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7500AB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repetitiveAddition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(unsigned char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FirstOperand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, unsigned char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SecondOperand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>)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lastRenderedPageBreak/>
        <w:t>{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ResultOfAddition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= 0;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char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i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= 0;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for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i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i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SecondOperand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i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>++ )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{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ResultOfAddition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ResultOfAddition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FirstOperand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>;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}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500AB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7500A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500AB">
        <w:rPr>
          <w:rFonts w:ascii="Courier New" w:hAnsi="Courier New" w:cs="Courier New"/>
          <w:sz w:val="16"/>
          <w:szCs w:val="16"/>
        </w:rPr>
        <w:t>ResultOfAddition</w:t>
      </w:r>
      <w:proofErr w:type="spellEnd"/>
      <w:r w:rsidRPr="007500AB">
        <w:rPr>
          <w:rFonts w:ascii="Courier New" w:hAnsi="Courier New" w:cs="Courier New"/>
          <w:sz w:val="16"/>
          <w:szCs w:val="16"/>
        </w:rPr>
        <w:t>;</w:t>
      </w:r>
    </w:p>
    <w:p w:rsidR="008F5C6E" w:rsidRPr="007500AB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7500AB">
        <w:rPr>
          <w:rFonts w:ascii="Courier New" w:hAnsi="Courier New" w:cs="Courier New"/>
          <w:sz w:val="16"/>
          <w:szCs w:val="16"/>
        </w:rPr>
        <w:t>}</w:t>
      </w:r>
    </w:p>
    <w:p w:rsidR="008F5C6E" w:rsidRDefault="008F5C6E" w:rsidP="008F5C6E">
      <w:pPr>
        <w:pStyle w:val="Heading1"/>
      </w:pPr>
      <w:r>
        <w:t>Design 2</w:t>
      </w:r>
      <w:bookmarkStart w:id="0" w:name="_GoBack"/>
      <w:bookmarkEnd w:id="0"/>
    </w:p>
    <w:p w:rsidR="008F5C6E" w:rsidRDefault="008F5C6E" w:rsidP="008F5C6E">
      <w:pPr>
        <w:pStyle w:val="Heading3"/>
      </w:pPr>
      <w:r>
        <w:tab/>
        <w:t>The only part that changed in design 2 was the main loop of the program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*                      Main Function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B451A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DB451A">
        <w:rPr>
          <w:rFonts w:ascii="Courier New" w:hAnsi="Courier New" w:cs="Courier New"/>
          <w:sz w:val="16"/>
          <w:szCs w:val="16"/>
        </w:rPr>
        <w:t xml:space="preserve"> main() {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// setting up everything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B451A">
        <w:rPr>
          <w:rFonts w:ascii="Courier New" w:hAnsi="Courier New" w:cs="Courier New"/>
          <w:sz w:val="16"/>
          <w:szCs w:val="16"/>
        </w:rPr>
        <w:t>initialize(</w:t>
      </w:r>
      <w:proofErr w:type="gramEnd"/>
      <w:r w:rsidRPr="00DB451A">
        <w:rPr>
          <w:rFonts w:ascii="Courier New" w:hAnsi="Courier New" w:cs="Courier New"/>
          <w:sz w:val="16"/>
          <w:szCs w:val="16"/>
        </w:rPr>
        <w:t>);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/*************** Main Loop ***********************************/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B451A">
        <w:rPr>
          <w:rFonts w:ascii="Courier New" w:hAnsi="Courier New" w:cs="Courier New"/>
          <w:sz w:val="16"/>
          <w:szCs w:val="16"/>
        </w:rPr>
        <w:t>char</w:t>
      </w:r>
      <w:proofErr w:type="gramEnd"/>
      <w:r w:rsidRPr="00DB451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ResultOfChar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= 0,          CharTemp1 = OP1,            CharTemp2 = OP2;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B451A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DB451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ResultOfInt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= 0,            IntTemp1 = OP1,             IntTemp2 = OP2;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B451A">
        <w:rPr>
          <w:rFonts w:ascii="Courier New" w:hAnsi="Courier New" w:cs="Courier New"/>
          <w:sz w:val="16"/>
          <w:szCs w:val="16"/>
        </w:rPr>
        <w:t>long</w:t>
      </w:r>
      <w:proofErr w:type="gramEnd"/>
      <w:r w:rsidRPr="00DB451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ResultOfLong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= 0,          LongTemp1 = OP1,            LongTemp2 = OP2;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B451A">
        <w:rPr>
          <w:rFonts w:ascii="Courier New" w:hAnsi="Courier New" w:cs="Courier New"/>
          <w:sz w:val="16"/>
          <w:szCs w:val="16"/>
        </w:rPr>
        <w:t>long</w:t>
      </w:r>
      <w:proofErr w:type="gramEnd"/>
      <w:r w:rsidRPr="00DB451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long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ResultOfLongLong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= 0, LongLongTemp1 = OP1,        LongLongTemp2 = OP2;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B451A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DB451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ResultOfFloat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= 0,        FloatTemp1 = OP1,           FloatTemp2 = OP2;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B451A">
        <w:rPr>
          <w:rFonts w:ascii="Courier New" w:hAnsi="Courier New" w:cs="Courier New"/>
          <w:sz w:val="16"/>
          <w:szCs w:val="16"/>
        </w:rPr>
        <w:t>long</w:t>
      </w:r>
      <w:proofErr w:type="gramEnd"/>
      <w:r w:rsidRPr="00DB451A">
        <w:rPr>
          <w:rFonts w:ascii="Courier New" w:hAnsi="Courier New" w:cs="Courier New"/>
          <w:sz w:val="16"/>
          <w:szCs w:val="16"/>
        </w:rPr>
        <w:t xml:space="preserve"> double 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ResultOfLongDouble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= 0, LongDoubleTemp1 = OP1, LongDoubleTemp2 = OP2;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B451A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DB451A">
        <w:rPr>
          <w:rFonts w:ascii="Courier New" w:hAnsi="Courier New" w:cs="Courier New"/>
          <w:sz w:val="16"/>
          <w:szCs w:val="16"/>
        </w:rPr>
        <w:t xml:space="preserve"> Time[6];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        //time[0</w:t>
      </w:r>
      <w:proofErr w:type="gramStart"/>
      <w:r w:rsidRPr="00DB451A">
        <w:rPr>
          <w:rFonts w:ascii="Courier New" w:hAnsi="Courier New" w:cs="Courier New"/>
          <w:sz w:val="16"/>
          <w:szCs w:val="16"/>
        </w:rPr>
        <w:t>] :</w:t>
      </w:r>
      <w:proofErr w:type="gramEnd"/>
      <w:r w:rsidRPr="00DB451A">
        <w:rPr>
          <w:rFonts w:ascii="Courier New" w:hAnsi="Courier New" w:cs="Courier New"/>
          <w:sz w:val="16"/>
          <w:szCs w:val="16"/>
        </w:rPr>
        <w:t xml:space="preserve"> Char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        //time[1</w:t>
      </w:r>
      <w:proofErr w:type="gramStart"/>
      <w:r w:rsidRPr="00DB451A">
        <w:rPr>
          <w:rFonts w:ascii="Courier New" w:hAnsi="Courier New" w:cs="Courier New"/>
          <w:sz w:val="16"/>
          <w:szCs w:val="16"/>
        </w:rPr>
        <w:t>] :</w:t>
      </w:r>
      <w:proofErr w:type="gramEnd"/>
      <w:r w:rsidRPr="00DB451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        //time[2</w:t>
      </w:r>
      <w:proofErr w:type="gramStart"/>
      <w:r w:rsidRPr="00DB451A">
        <w:rPr>
          <w:rFonts w:ascii="Courier New" w:hAnsi="Courier New" w:cs="Courier New"/>
          <w:sz w:val="16"/>
          <w:szCs w:val="16"/>
        </w:rPr>
        <w:t>] :</w:t>
      </w:r>
      <w:proofErr w:type="gramEnd"/>
      <w:r w:rsidRPr="00DB451A">
        <w:rPr>
          <w:rFonts w:ascii="Courier New" w:hAnsi="Courier New" w:cs="Courier New"/>
          <w:sz w:val="16"/>
          <w:szCs w:val="16"/>
        </w:rPr>
        <w:t xml:space="preserve"> Long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        //time[3</w:t>
      </w:r>
      <w:proofErr w:type="gramStart"/>
      <w:r w:rsidRPr="00DB451A">
        <w:rPr>
          <w:rFonts w:ascii="Courier New" w:hAnsi="Courier New" w:cs="Courier New"/>
          <w:sz w:val="16"/>
          <w:szCs w:val="16"/>
        </w:rPr>
        <w:t>] :</w:t>
      </w:r>
      <w:proofErr w:type="gramEnd"/>
      <w:r w:rsidRPr="00DB451A">
        <w:rPr>
          <w:rFonts w:ascii="Courier New" w:hAnsi="Courier New" w:cs="Courier New"/>
          <w:sz w:val="16"/>
          <w:szCs w:val="16"/>
        </w:rPr>
        <w:t xml:space="preserve"> Long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Long</w:t>
      </w:r>
      <w:proofErr w:type="spellEnd"/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        //time[4</w:t>
      </w:r>
      <w:proofErr w:type="gramStart"/>
      <w:r w:rsidRPr="00DB451A">
        <w:rPr>
          <w:rFonts w:ascii="Courier New" w:hAnsi="Courier New" w:cs="Courier New"/>
          <w:sz w:val="16"/>
          <w:szCs w:val="16"/>
        </w:rPr>
        <w:t>] :</w:t>
      </w:r>
      <w:proofErr w:type="gramEnd"/>
      <w:r w:rsidRPr="00DB451A">
        <w:rPr>
          <w:rFonts w:ascii="Courier New" w:hAnsi="Courier New" w:cs="Courier New"/>
          <w:sz w:val="16"/>
          <w:szCs w:val="16"/>
        </w:rPr>
        <w:t xml:space="preserve"> Float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        //time[5</w:t>
      </w:r>
      <w:proofErr w:type="gramStart"/>
      <w:r w:rsidRPr="00DB451A">
        <w:rPr>
          <w:rFonts w:ascii="Courier New" w:hAnsi="Courier New" w:cs="Courier New"/>
          <w:sz w:val="16"/>
          <w:szCs w:val="16"/>
        </w:rPr>
        <w:t>] :</w:t>
      </w:r>
      <w:proofErr w:type="gramEnd"/>
      <w:r w:rsidRPr="00DB451A">
        <w:rPr>
          <w:rFonts w:ascii="Courier New" w:hAnsi="Courier New" w:cs="Courier New"/>
          <w:sz w:val="16"/>
          <w:szCs w:val="16"/>
        </w:rPr>
        <w:t xml:space="preserve"> Long Double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// Initialize Time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B451A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DB451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i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>;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B451A">
        <w:rPr>
          <w:rFonts w:ascii="Courier New" w:hAnsi="Courier New" w:cs="Courier New"/>
          <w:sz w:val="16"/>
          <w:szCs w:val="16"/>
        </w:rPr>
        <w:t>for</w:t>
      </w:r>
      <w:proofErr w:type="gramEnd"/>
      <w:r w:rsidRPr="00DB451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i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i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&lt; 6;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i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>++)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Time[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i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>] = 0;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i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=0;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B451A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DB451A">
        <w:rPr>
          <w:rFonts w:ascii="Courier New" w:hAnsi="Courier New" w:cs="Courier New"/>
          <w:sz w:val="16"/>
          <w:szCs w:val="16"/>
        </w:rPr>
        <w:t xml:space="preserve"> (1) {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>/***************** Char = Char * Char **************************************/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                    // Note: TMR1 should be 0 at this point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T1CONbits.TON = 1;                              // Turn on Timer 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ResultOfChar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= CharTemp1 / CharTemp2;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T1CONbits.TON = 0;                              // Turn OFF Timer 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Time[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i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>] = TMR1;                                 // Store value of TMR1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B451A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DB451A">
        <w:rPr>
          <w:rFonts w:ascii="Courier New" w:hAnsi="Courier New" w:cs="Courier New"/>
          <w:sz w:val="16"/>
          <w:szCs w:val="16"/>
        </w:rPr>
        <w:t>++;                                            // Increment pointer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TMR1 = 0;                                       // Clear TMR1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/***************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******************************************/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T1CONbits.TON = 1;                              // Turn on Timer 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ResultOfInt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= IntTemp1 / IntTemp2;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T1CONbits.TON = 0;                              // Turn OFF Timer 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Time[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i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>] = TMR1;                                 // Store value of TMR1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B451A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DB451A">
        <w:rPr>
          <w:rFonts w:ascii="Courier New" w:hAnsi="Courier New" w:cs="Courier New"/>
          <w:sz w:val="16"/>
          <w:szCs w:val="16"/>
        </w:rPr>
        <w:t>++;                                            // Increment pointer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TMR1 = 0;                                       // Clear TMR1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>/*************** Long = Long * Long ******************************************/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T1CONbits.TON = 1;                              // Turn on Timer 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ResultOfLong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= LongTemp1 / LongTemp2;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T1CONbits.TON = 0;                              // Turn OFF Timer 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Time[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i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>] = TMR1;                                 // Store value of TMR1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B451A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DB451A">
        <w:rPr>
          <w:rFonts w:ascii="Courier New" w:hAnsi="Courier New" w:cs="Courier New"/>
          <w:sz w:val="16"/>
          <w:szCs w:val="16"/>
        </w:rPr>
        <w:t>++;                                            // Increment pointer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TMR1 = 0;                                       // Clear TMR1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/*************** Long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Long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= Long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Long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* Long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Long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******************************/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T1CONbits.TON = 1;                              // Turn on Timer 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ResultOfLongLong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= LongLongTemp1 / LongLongTemp2;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T1CONbits.TON = 0;                              // Turn OFF Timer 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Time[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i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>] = TMR1;                                 // Store value of TMR1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B451A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DB451A">
        <w:rPr>
          <w:rFonts w:ascii="Courier New" w:hAnsi="Courier New" w:cs="Courier New"/>
          <w:sz w:val="16"/>
          <w:szCs w:val="16"/>
        </w:rPr>
        <w:t>++;                                            // Increment pointer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TMR1 = 0;                                       // Clear TMR1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>/*************** Float = Float * Float ******************************************/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lastRenderedPageBreak/>
        <w:t xml:space="preserve">        T1CONbits.TON = 1;                              // Turn on Timer 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ResultOfFloat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= FloatTemp1 / FloatTemp2;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T1CONbits.TON = 0;                              // Turn OFF Timer 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Time[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i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>] = TMR1;                                 // Store value of TMR1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B451A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DB451A">
        <w:rPr>
          <w:rFonts w:ascii="Courier New" w:hAnsi="Courier New" w:cs="Courier New"/>
          <w:sz w:val="16"/>
          <w:szCs w:val="16"/>
        </w:rPr>
        <w:t>++;                                            // Increment pointer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TMR1 = 0;                                       // Clear TMR1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>/*************** Long Double = Long Double * Long Double ************************/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T1CONbits.TON = 1;                              // Turn on Timer 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ResultOfLongDouble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 xml:space="preserve"> = LongDoubleTemp1 / LongDoubleTemp2;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T1CONbits.TON = 0;                              // Turn OFF Timer 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Time[</w:t>
      </w:r>
      <w:proofErr w:type="spellStart"/>
      <w:r w:rsidRPr="00DB451A">
        <w:rPr>
          <w:rFonts w:ascii="Courier New" w:hAnsi="Courier New" w:cs="Courier New"/>
          <w:sz w:val="16"/>
          <w:szCs w:val="16"/>
        </w:rPr>
        <w:t>i</w:t>
      </w:r>
      <w:proofErr w:type="spellEnd"/>
      <w:r w:rsidRPr="00DB451A">
        <w:rPr>
          <w:rFonts w:ascii="Courier New" w:hAnsi="Courier New" w:cs="Courier New"/>
          <w:sz w:val="16"/>
          <w:szCs w:val="16"/>
        </w:rPr>
        <w:t>] = TMR1;                                 // Store value of TMR1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B451A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DB451A">
        <w:rPr>
          <w:rFonts w:ascii="Courier New" w:hAnsi="Courier New" w:cs="Courier New"/>
          <w:sz w:val="16"/>
          <w:szCs w:val="16"/>
        </w:rPr>
        <w:t>++;                                            // Increment pointer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TMR1 = 0;                                       // Clear TMR1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B451A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DB451A">
        <w:rPr>
          <w:rFonts w:ascii="Courier New" w:hAnsi="Courier New" w:cs="Courier New"/>
          <w:sz w:val="16"/>
          <w:szCs w:val="16"/>
        </w:rPr>
        <w:t>1);                                       // Endless loop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} // End of the infinite While loop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B451A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DB451A">
        <w:rPr>
          <w:rFonts w:ascii="Courier New" w:hAnsi="Courier New" w:cs="Courier New"/>
          <w:sz w:val="16"/>
          <w:szCs w:val="16"/>
        </w:rPr>
        <w:t xml:space="preserve"> 1;</w:t>
      </w:r>
    </w:p>
    <w:p w:rsidR="008F5C6E" w:rsidRPr="00DB451A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DB451A">
        <w:rPr>
          <w:rFonts w:ascii="Courier New" w:hAnsi="Courier New" w:cs="Courier New"/>
          <w:sz w:val="16"/>
          <w:szCs w:val="16"/>
        </w:rPr>
        <w:t>}</w:t>
      </w:r>
    </w:p>
    <w:p w:rsidR="008F5C6E" w:rsidRDefault="008F5C6E" w:rsidP="008F5C6E">
      <w:pPr>
        <w:pStyle w:val="Heading1"/>
      </w:pPr>
      <w:r>
        <w:t>Design 3</w:t>
      </w:r>
    </w:p>
    <w:p w:rsidR="008F5C6E" w:rsidRDefault="008F5C6E" w:rsidP="008F5C6E">
      <w:pPr>
        <w:pStyle w:val="Heading3"/>
      </w:pPr>
      <w:r>
        <w:tab/>
        <w:t>The parts that were changed in design 3 was the main loop of the program and the 2 added functions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*                      Main Function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0585F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20585F">
        <w:rPr>
          <w:rFonts w:ascii="Courier New" w:hAnsi="Courier New" w:cs="Courier New"/>
          <w:sz w:val="16"/>
          <w:szCs w:val="16"/>
        </w:rPr>
        <w:t xml:space="preserve"> main() {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// setting up everything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0585F">
        <w:rPr>
          <w:rFonts w:ascii="Courier New" w:hAnsi="Courier New" w:cs="Courier New"/>
          <w:sz w:val="16"/>
          <w:szCs w:val="16"/>
        </w:rPr>
        <w:t>initialize(</w:t>
      </w:r>
      <w:proofErr w:type="gramEnd"/>
      <w:r w:rsidRPr="0020585F">
        <w:rPr>
          <w:rFonts w:ascii="Courier New" w:hAnsi="Courier New" w:cs="Courier New"/>
          <w:sz w:val="16"/>
          <w:szCs w:val="16"/>
        </w:rPr>
        <w:t>);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/*************** Main Loop ***********************************/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// Initialize Time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0585F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20585F">
        <w:rPr>
          <w:rFonts w:ascii="Courier New" w:hAnsi="Courier New" w:cs="Courier New"/>
          <w:sz w:val="16"/>
          <w:szCs w:val="16"/>
        </w:rPr>
        <w:t xml:space="preserve"> Operand1 = 3.1, Operand2 = 4.1;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_Q16 ResultQ16     = 0;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_Q16 QOperand1 = 0, QOperand2 = 0;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0585F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20585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0585F">
        <w:rPr>
          <w:rFonts w:ascii="Courier New" w:hAnsi="Courier New" w:cs="Courier New"/>
          <w:sz w:val="16"/>
          <w:szCs w:val="16"/>
        </w:rPr>
        <w:t>ResultFloat</w:t>
      </w:r>
      <w:proofErr w:type="spellEnd"/>
      <w:r w:rsidRPr="0020585F">
        <w:rPr>
          <w:rFonts w:ascii="Courier New" w:hAnsi="Courier New" w:cs="Courier New"/>
          <w:sz w:val="16"/>
          <w:szCs w:val="16"/>
        </w:rPr>
        <w:t xml:space="preserve"> = 0;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0585F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20585F">
        <w:rPr>
          <w:rFonts w:ascii="Courier New" w:hAnsi="Courier New" w:cs="Courier New"/>
          <w:sz w:val="16"/>
          <w:szCs w:val="16"/>
        </w:rPr>
        <w:t xml:space="preserve"> (1) {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    QOperand1 = _</w:t>
      </w:r>
      <w:proofErr w:type="gramStart"/>
      <w:r w:rsidRPr="0020585F">
        <w:rPr>
          <w:rFonts w:ascii="Courier New" w:hAnsi="Courier New" w:cs="Courier New"/>
          <w:sz w:val="16"/>
          <w:szCs w:val="16"/>
        </w:rPr>
        <w:t>Q16ftoi(</w:t>
      </w:r>
      <w:proofErr w:type="gramEnd"/>
      <w:r w:rsidRPr="0020585F">
        <w:rPr>
          <w:rFonts w:ascii="Courier New" w:hAnsi="Courier New" w:cs="Courier New"/>
          <w:sz w:val="16"/>
          <w:szCs w:val="16"/>
        </w:rPr>
        <w:t>Operand1);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    QOperand2 = _</w:t>
      </w:r>
      <w:proofErr w:type="gramStart"/>
      <w:r w:rsidRPr="0020585F">
        <w:rPr>
          <w:rFonts w:ascii="Courier New" w:hAnsi="Courier New" w:cs="Courier New"/>
          <w:sz w:val="16"/>
          <w:szCs w:val="16"/>
        </w:rPr>
        <w:t>Q16ftoi(</w:t>
      </w:r>
      <w:proofErr w:type="gramEnd"/>
      <w:r w:rsidRPr="0020585F">
        <w:rPr>
          <w:rFonts w:ascii="Courier New" w:hAnsi="Courier New" w:cs="Courier New"/>
          <w:sz w:val="16"/>
          <w:szCs w:val="16"/>
        </w:rPr>
        <w:t>Operand2);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    T1CONbits.TON = 1;                              // Turn on Timer 1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>//        ResultQ16 = Q16Add (QOperand1</w:t>
      </w:r>
      <w:proofErr w:type="gramStart"/>
      <w:r w:rsidRPr="0020585F">
        <w:rPr>
          <w:rFonts w:ascii="Courier New" w:hAnsi="Courier New" w:cs="Courier New"/>
          <w:sz w:val="16"/>
          <w:szCs w:val="16"/>
        </w:rPr>
        <w:t>,QOperand2</w:t>
      </w:r>
      <w:proofErr w:type="gramEnd"/>
      <w:r w:rsidRPr="0020585F">
        <w:rPr>
          <w:rFonts w:ascii="Courier New" w:hAnsi="Courier New" w:cs="Courier New"/>
          <w:sz w:val="16"/>
          <w:szCs w:val="16"/>
        </w:rPr>
        <w:t>);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20585F">
        <w:rPr>
          <w:rFonts w:ascii="Courier New" w:hAnsi="Courier New" w:cs="Courier New"/>
          <w:sz w:val="16"/>
          <w:szCs w:val="16"/>
        </w:rPr>
        <w:t>ResultFloat</w:t>
      </w:r>
      <w:proofErr w:type="spellEnd"/>
      <w:r w:rsidRPr="0020585F">
        <w:rPr>
          <w:rFonts w:ascii="Courier New" w:hAnsi="Courier New" w:cs="Courier New"/>
          <w:sz w:val="16"/>
          <w:szCs w:val="16"/>
        </w:rPr>
        <w:t xml:space="preserve"> = Operand1 + Operand2;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    T1CONbits.TON = 0;                              // Turn OFF Timer 1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20585F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20585F">
        <w:rPr>
          <w:rFonts w:ascii="Courier New" w:hAnsi="Courier New" w:cs="Courier New"/>
          <w:sz w:val="16"/>
          <w:szCs w:val="16"/>
        </w:rPr>
        <w:t>1);                                       // Endless loop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} // End of the infinite While loop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0585F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20585F">
        <w:rPr>
          <w:rFonts w:ascii="Courier New" w:hAnsi="Courier New" w:cs="Courier New"/>
          <w:sz w:val="16"/>
          <w:szCs w:val="16"/>
        </w:rPr>
        <w:t xml:space="preserve"> 1;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>}</w:t>
      </w:r>
    </w:p>
    <w:p w:rsidR="008F5C6E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*                      Other Functions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*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>_Q16 Q16Mult (_Q16 Op1, _Q16 Op2)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>{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_Q16 ResultOfQ16 = 0;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ResultOfQ16 = ((Op1 &gt;&gt; 8) * (Op2 &gt;&gt; 8));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0585F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20585F">
        <w:rPr>
          <w:rFonts w:ascii="Courier New" w:hAnsi="Courier New" w:cs="Courier New"/>
          <w:sz w:val="16"/>
          <w:szCs w:val="16"/>
        </w:rPr>
        <w:t xml:space="preserve"> ResultOfQ16;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>}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>_Q16 Q16Add (_Q16 Op1, _Q16 Op2)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>{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_Q16 ResultOfQ16 = 0;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ResultOfQ16 = (Op1 + Op2);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0585F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20585F">
        <w:rPr>
          <w:rFonts w:ascii="Courier New" w:hAnsi="Courier New" w:cs="Courier New"/>
          <w:sz w:val="16"/>
          <w:szCs w:val="16"/>
        </w:rPr>
        <w:t xml:space="preserve"> ResultOfQ16;</w:t>
      </w:r>
    </w:p>
    <w:p w:rsidR="008F5C6E" w:rsidRPr="0020585F" w:rsidRDefault="008F5C6E" w:rsidP="008F5C6E">
      <w:pPr>
        <w:pStyle w:val="PlainText"/>
        <w:rPr>
          <w:rFonts w:ascii="Courier New" w:hAnsi="Courier New" w:cs="Courier New"/>
          <w:sz w:val="16"/>
          <w:szCs w:val="16"/>
        </w:rPr>
      </w:pPr>
      <w:r w:rsidRPr="0020585F">
        <w:rPr>
          <w:rFonts w:ascii="Courier New" w:hAnsi="Courier New" w:cs="Courier New"/>
          <w:sz w:val="16"/>
          <w:szCs w:val="16"/>
        </w:rPr>
        <w:t>}</w:t>
      </w:r>
    </w:p>
    <w:p w:rsidR="008F5C6E" w:rsidRPr="008F5C6E" w:rsidRDefault="008F5C6E" w:rsidP="008F5C6E"/>
    <w:p w:rsidR="008F5C6E" w:rsidRPr="008F5C6E" w:rsidRDefault="008F5C6E" w:rsidP="008F5C6E"/>
    <w:sectPr w:rsidR="008F5C6E" w:rsidRPr="008F5C6E" w:rsidSect="008F5C6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C41DF"/>
    <w:multiLevelType w:val="hybridMultilevel"/>
    <w:tmpl w:val="7D16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D580A"/>
    <w:multiLevelType w:val="hybridMultilevel"/>
    <w:tmpl w:val="B2A86752"/>
    <w:lvl w:ilvl="0" w:tplc="95125EF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73EBF"/>
    <w:multiLevelType w:val="hybridMultilevel"/>
    <w:tmpl w:val="C06689B4"/>
    <w:lvl w:ilvl="0" w:tplc="8C5C0F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32"/>
    <w:rsid w:val="001F6F30"/>
    <w:rsid w:val="002276DD"/>
    <w:rsid w:val="00262B60"/>
    <w:rsid w:val="003A5841"/>
    <w:rsid w:val="00406F32"/>
    <w:rsid w:val="00495892"/>
    <w:rsid w:val="0050586C"/>
    <w:rsid w:val="0069361D"/>
    <w:rsid w:val="007968B0"/>
    <w:rsid w:val="008F5C6E"/>
    <w:rsid w:val="009B5C9F"/>
    <w:rsid w:val="00A5091F"/>
    <w:rsid w:val="00BE52DC"/>
    <w:rsid w:val="00C1404D"/>
    <w:rsid w:val="00C27DB9"/>
    <w:rsid w:val="00D135DD"/>
    <w:rsid w:val="00EC5EA3"/>
    <w:rsid w:val="00F02F99"/>
    <w:rsid w:val="00F1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4CE96-F26D-4141-A240-6986855B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84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8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8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84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8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A58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584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8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5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8F5C6E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5C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ang\Dropbox\School\Spring%202014\EmbeddedSystems\Labs_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uang\Dropbox\School\Spring%202014\EmbeddedSystems\Lab%205\Lab%205%20t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uang\Dropbox\School\Spring%202014\EmbeddedSystems\Lab%205\Lab%205%20tab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Design 2 Multiplication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Sheet1!$B$7:$B$12</c:f>
              <c:strCache>
                <c:ptCount val="6"/>
                <c:pt idx="0">
                  <c:v>char</c:v>
                </c:pt>
                <c:pt idx="1">
                  <c:v>float</c:v>
                </c:pt>
                <c:pt idx="2">
                  <c:v>int</c:v>
                </c:pt>
                <c:pt idx="3">
                  <c:v>long</c:v>
                </c:pt>
                <c:pt idx="4">
                  <c:v>long double</c:v>
                </c:pt>
                <c:pt idx="5">
                  <c:v>long long</c:v>
                </c:pt>
              </c:strCache>
            </c:strRef>
          </c:cat>
          <c:val>
            <c:numRef>
              <c:f>Sheet1!$G$7:$G$12</c:f>
              <c:numCache>
                <c:formatCode>General</c:formatCode>
                <c:ptCount val="6"/>
                <c:pt idx="0">
                  <c:v>4.9999999999999998E-7</c:v>
                </c:pt>
                <c:pt idx="1">
                  <c:v>3.7500000000000001E-7</c:v>
                </c:pt>
                <c:pt idx="2">
                  <c:v>1.1874999999999999E-6</c:v>
                </c:pt>
                <c:pt idx="3">
                  <c:v>5.8749999999999997E-6</c:v>
                </c:pt>
                <c:pt idx="4">
                  <c:v>7.4999999999999993E-6</c:v>
                </c:pt>
                <c:pt idx="5">
                  <c:v>1.98125E-5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8502664"/>
        <c:axId val="248503056"/>
      </c:barChart>
      <c:catAx>
        <c:axId val="248502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503056"/>
        <c:crosses val="autoZero"/>
        <c:auto val="1"/>
        <c:lblAlgn val="ctr"/>
        <c:lblOffset val="100"/>
        <c:noMultiLvlLbl val="0"/>
      </c:catAx>
      <c:valAx>
        <c:axId val="24850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502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Design</a:t>
            </a:r>
            <a:r>
              <a:rPr lang="en-US" baseline="0"/>
              <a:t> 2 Division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Sheet1!$B$18:$B$23</c:f>
              <c:strCache>
                <c:ptCount val="6"/>
                <c:pt idx="0">
                  <c:v>char</c:v>
                </c:pt>
                <c:pt idx="1">
                  <c:v>float</c:v>
                </c:pt>
                <c:pt idx="2">
                  <c:v>int</c:v>
                </c:pt>
                <c:pt idx="3">
                  <c:v>long</c:v>
                </c:pt>
                <c:pt idx="4">
                  <c:v>long double</c:v>
                </c:pt>
                <c:pt idx="5">
                  <c:v>long long</c:v>
                </c:pt>
              </c:strCache>
            </c:strRef>
          </c:cat>
          <c:val>
            <c:numRef>
              <c:f>Sheet1!$G$18:$G$23</c:f>
              <c:numCache>
                <c:formatCode>General</c:formatCode>
                <c:ptCount val="6"/>
                <c:pt idx="0">
                  <c:v>1.6249999999999999E-6</c:v>
                </c:pt>
                <c:pt idx="1">
                  <c:v>1.5E-6</c:v>
                </c:pt>
                <c:pt idx="2">
                  <c:v>2.9624999999999998E-5</c:v>
                </c:pt>
                <c:pt idx="3">
                  <c:v>4.7043749999999999E-4</c:v>
                </c:pt>
                <c:pt idx="4">
                  <c:v>2.36875E-5</c:v>
                </c:pt>
                <c:pt idx="5">
                  <c:v>7.5999999999999991E-5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8503840"/>
        <c:axId val="329950272"/>
      </c:barChart>
      <c:catAx>
        <c:axId val="24850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950272"/>
        <c:crosses val="autoZero"/>
        <c:auto val="1"/>
        <c:lblAlgn val="ctr"/>
        <c:lblOffset val="100"/>
        <c:noMultiLvlLbl val="0"/>
      </c:catAx>
      <c:valAx>
        <c:axId val="32995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503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Labs_Template</Template>
  <TotalTime>262</TotalTime>
  <Pages>9</Pages>
  <Words>2469</Words>
  <Characters>14078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Microsoft account</cp:lastModifiedBy>
  <cp:revision>6</cp:revision>
  <dcterms:created xsi:type="dcterms:W3CDTF">2014-02-14T18:18:00Z</dcterms:created>
  <dcterms:modified xsi:type="dcterms:W3CDTF">2014-04-25T14:46:00Z</dcterms:modified>
</cp:coreProperties>
</file>